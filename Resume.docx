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6"/>
        <w:tblW w:w="11070" w:type="dxa"/>
        <w:tblLayout w:type="fixed"/>
        <w:tblCellMar>
          <w:left w:w="115" w:type="dxa"/>
          <w:right w:w="115" w:type="dxa"/>
        </w:tblCellMar>
        <w:tblLook w:val="04A0" w:firstRow="1" w:lastRow="0" w:firstColumn="1" w:lastColumn="0" w:noHBand="0" w:noVBand="1"/>
      </w:tblPr>
      <w:tblGrid>
        <w:gridCol w:w="3600"/>
        <w:gridCol w:w="720"/>
        <w:gridCol w:w="6750"/>
      </w:tblGrid>
      <w:tr w:rsidR="001B2ABD" w14:paraId="6E9154C4" w14:textId="77777777" w:rsidTr="00A55C95">
        <w:trPr>
          <w:trHeight w:val="4410"/>
        </w:trPr>
        <w:tc>
          <w:tcPr>
            <w:tcW w:w="3600" w:type="dxa"/>
            <w:vAlign w:val="bottom"/>
          </w:tcPr>
          <w:p w14:paraId="076171E1" w14:textId="77777777" w:rsidR="001B2ABD" w:rsidRDefault="001B2ABD" w:rsidP="005721C4">
            <w:pPr>
              <w:tabs>
                <w:tab w:val="left" w:pos="990"/>
              </w:tabs>
              <w:jc w:val="center"/>
            </w:pPr>
            <w:r>
              <w:rPr>
                <w:noProof/>
              </w:rPr>
              <mc:AlternateContent>
                <mc:Choice Requires="wps">
                  <w:drawing>
                    <wp:inline distT="0" distB="0" distL="0" distR="0" wp14:anchorId="0BBFFC5B" wp14:editId="5F40E9BA">
                      <wp:extent cx="1704975" cy="1704975"/>
                      <wp:effectExtent l="19050" t="19050" r="47625" b="47625"/>
                      <wp:docPr id="2" name="Oval 2" title="Professional Headshot of Man"/>
                      <wp:cNvGraphicFramePr/>
                      <a:graphic xmlns:a="http://schemas.openxmlformats.org/drawingml/2006/main">
                        <a:graphicData uri="http://schemas.microsoft.com/office/word/2010/wordprocessingShape">
                          <wps:wsp>
                            <wps:cNvSpPr/>
                            <wps:spPr>
                              <a:xfrm>
                                <a:off x="0" y="0"/>
                                <a:ext cx="1704975" cy="170497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B19C9F2" id="Oval 2" o:spid="_x0000_s1026" alt="Title: Professional Headshot of Man" style="width:134.25pt;height:134.2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" strokecolor="#94b6d2 [3204]" strokeweight="5pt">
                      <v:fill r:id="rId11" o:title="" recolor="t" rotate="t" type="frame"/>
                      <v:stroke joinstyle="miter"/>
                      <w10:anchorlock/>
                    </v:oval>
                  </w:pict>
                </mc:Fallback>
              </mc:AlternateContent>
            </w:r>
          </w:p>
        </w:tc>
        <w:tc>
          <w:tcPr>
            <w:tcW w:w="720" w:type="dxa"/>
          </w:tcPr>
          <w:p w14:paraId="405A754B" w14:textId="77777777" w:rsidR="001B2ABD" w:rsidRDefault="001B2ABD" w:rsidP="005721C4">
            <w:pPr>
              <w:tabs>
                <w:tab w:val="left" w:pos="990"/>
              </w:tabs>
            </w:pPr>
          </w:p>
        </w:tc>
        <w:tc>
          <w:tcPr>
            <w:tcW w:w="6750" w:type="dxa"/>
            <w:vAlign w:val="bottom"/>
          </w:tcPr>
          <w:p w14:paraId="5D5D4651" w14:textId="77777777" w:rsidR="001B2ABD" w:rsidRDefault="00232B91" w:rsidP="00A55C95">
            <w:pPr>
              <w:pStyle w:val="Title"/>
              <w:rPr>
                <w:sz w:val="52"/>
                <w:szCs w:val="52"/>
              </w:rPr>
            </w:pPr>
            <w:r w:rsidRPr="00232B91">
              <w:rPr>
                <w:sz w:val="44"/>
                <w:szCs w:val="44"/>
              </w:rPr>
              <w:t>Himadri sankar</w:t>
            </w:r>
            <w:r w:rsidR="00A55C95">
              <w:t xml:space="preserve"> </w:t>
            </w:r>
            <w:r w:rsidRPr="00232B91">
              <w:rPr>
                <w:sz w:val="52"/>
                <w:szCs w:val="52"/>
              </w:rPr>
              <w:t>chatterj</w:t>
            </w:r>
            <w:r w:rsidR="00A55C95">
              <w:rPr>
                <w:sz w:val="52"/>
                <w:szCs w:val="52"/>
              </w:rPr>
              <w:t>ee</w:t>
            </w:r>
          </w:p>
          <w:p w14:paraId="1EEC6953" w14:textId="58EED48F" w:rsidR="00A55C95" w:rsidRPr="00A55C95" w:rsidRDefault="00A55C95" w:rsidP="00A55C95"/>
        </w:tc>
      </w:tr>
      <w:tr w:rsidR="001B2ABD" w14:paraId="190BDB98" w14:textId="77777777" w:rsidTr="00A55C95">
        <w:tc>
          <w:tcPr>
            <w:tcW w:w="3600" w:type="dxa"/>
          </w:tcPr>
          <w:sdt>
            <w:sdtPr>
              <w:id w:val="-1711873194"/>
              <w:placeholder>
                <w:docPart w:val="2F021B24A5E348A381FCA7BB66274645"/>
              </w:placeholder>
              <w:temporary/>
              <w:showingPlcHdr/>
              <w15:appearance w15:val="hidden"/>
            </w:sdtPr>
            <w:sdtEndPr/>
            <w:sdtContent>
              <w:p w14:paraId="586DC535" w14:textId="77777777" w:rsidR="001B2ABD" w:rsidRDefault="00036450" w:rsidP="005721C4">
                <w:pPr>
                  <w:pStyle w:val="Heading3"/>
                </w:pPr>
                <w:r w:rsidRPr="00D5459D">
                  <w:t>Profile</w:t>
                </w:r>
              </w:p>
            </w:sdtContent>
          </w:sdt>
          <w:p w14:paraId="7A56C4F8" w14:textId="68723DBE" w:rsidR="00036450" w:rsidRDefault="009019BA" w:rsidP="005721C4">
            <w:r>
              <w:t>Avid learner with the ability to quickly grasp the basics on any topic of interest. Have been inclined to the filed of artificial intelligence, especially deep learning, from the first year of college and worked on some interesting projects</w:t>
            </w:r>
            <w:r w:rsidR="00731B8C">
              <w:t xml:space="preserve">, most of which are in my </w:t>
            </w:r>
            <w:proofErr w:type="spellStart"/>
            <w:r w:rsidR="00731B8C">
              <w:t>github</w:t>
            </w:r>
            <w:proofErr w:type="spellEnd"/>
            <w:r w:rsidR="00731B8C">
              <w:t xml:space="preserve"> repositories</w:t>
            </w:r>
            <w:bookmarkStart w:id="0" w:name="_GoBack"/>
            <w:bookmarkEnd w:id="0"/>
            <w:r>
              <w:t>. Also, with a knack in competitive programming, have been active on code-chef, hacker-rank and others.</w:t>
            </w:r>
          </w:p>
          <w:sdt>
            <w:sdtPr>
              <w:id w:val="-1954003311"/>
              <w:placeholder>
                <w:docPart w:val="C702CBA81A9646D6B7FEEB52B92DBA37"/>
              </w:placeholder>
              <w:temporary/>
              <w:showingPlcHdr/>
              <w15:appearance w15:val="hidden"/>
            </w:sdtPr>
            <w:sdtEndPr/>
            <w:sdtContent>
              <w:p w14:paraId="6DCF68DC" w14:textId="77777777" w:rsidR="00036450" w:rsidRPr="00CB0055" w:rsidRDefault="00CB0055" w:rsidP="005721C4">
                <w:pPr>
                  <w:pStyle w:val="Heading3"/>
                </w:pPr>
                <w:r w:rsidRPr="00CB0055">
                  <w:t>Contact</w:t>
                </w:r>
              </w:p>
            </w:sdtContent>
          </w:sdt>
          <w:sdt>
            <w:sdtPr>
              <w:id w:val="1111563247"/>
              <w:placeholder>
                <w:docPart w:val="5FADEC1835DA49A1B401430AA360D524"/>
              </w:placeholder>
              <w:temporary/>
              <w:showingPlcHdr/>
              <w15:appearance w15:val="hidden"/>
            </w:sdtPr>
            <w:sdtEndPr/>
            <w:sdtContent>
              <w:p w14:paraId="48F6A90C" w14:textId="77777777" w:rsidR="004D3011" w:rsidRDefault="004D3011" w:rsidP="005721C4">
                <w:r w:rsidRPr="004D3011">
                  <w:t>PHONE:</w:t>
                </w:r>
              </w:p>
            </w:sdtContent>
          </w:sdt>
          <w:p w14:paraId="39C00534" w14:textId="77777777" w:rsidR="00451A85" w:rsidRDefault="00232B91" w:rsidP="005721C4">
            <w:r>
              <w:t>+91-8017432134</w:t>
            </w:r>
          </w:p>
          <w:p w14:paraId="16947F8C" w14:textId="77777777" w:rsidR="004D3011" w:rsidRPr="004D3011" w:rsidRDefault="004D3011" w:rsidP="005721C4"/>
          <w:sdt>
            <w:sdtPr>
              <w:id w:val="67859272"/>
              <w:placeholder>
                <w:docPart w:val="13B84E14F0204B4996063F25956875D6"/>
              </w:placeholder>
              <w:temporary/>
              <w:showingPlcHdr/>
              <w15:appearance w15:val="hidden"/>
            </w:sdtPr>
            <w:sdtEndPr/>
            <w:sdtContent>
              <w:p w14:paraId="59EDE7AA" w14:textId="77777777" w:rsidR="004D3011" w:rsidRDefault="004D3011" w:rsidP="005721C4">
                <w:r w:rsidRPr="004D3011">
                  <w:t>WEBSITE:</w:t>
                </w:r>
              </w:p>
            </w:sdtContent>
          </w:sdt>
          <w:p w14:paraId="16DD3B61" w14:textId="4EB9F661" w:rsidR="004D3011" w:rsidRDefault="001B4D66" w:rsidP="005721C4">
            <w:r>
              <w:t xml:space="preserve">Blog: </w:t>
            </w:r>
            <w:r w:rsidR="003B0D29">
              <w:t>craz</w:t>
            </w:r>
            <w:r w:rsidR="00DD6398">
              <w:t>ylazylife.github.io</w:t>
            </w:r>
          </w:p>
          <w:p w14:paraId="403BAAD1" w14:textId="77777777" w:rsidR="004D3011" w:rsidRDefault="004D3011" w:rsidP="005721C4"/>
          <w:p w14:paraId="4C14DEB4" w14:textId="77777777" w:rsidR="00451A85" w:rsidRDefault="00451A85" w:rsidP="005721C4">
            <w:r>
              <w:t>ADDRESS:</w:t>
            </w:r>
          </w:p>
          <w:p w14:paraId="57B083DE" w14:textId="77777777" w:rsidR="00451A85" w:rsidRDefault="00451A85" w:rsidP="005721C4">
            <w:r>
              <w:t>396, Mahendra Mitra Road,</w:t>
            </w:r>
          </w:p>
          <w:p w14:paraId="29BFCBBE" w14:textId="77777777" w:rsidR="00451A85" w:rsidRDefault="00451A85" w:rsidP="005721C4">
            <w:r>
              <w:t>Pipulpati,</w:t>
            </w:r>
          </w:p>
          <w:p w14:paraId="3DF807AC" w14:textId="77777777" w:rsidR="00451A85" w:rsidRDefault="00451A85" w:rsidP="005721C4">
            <w:r>
              <w:t>P.O. &amp; Dist. Hooghly,</w:t>
            </w:r>
          </w:p>
          <w:p w14:paraId="6F4B2E8B" w14:textId="592E049F" w:rsidR="00451A85" w:rsidRDefault="00451A85" w:rsidP="005721C4">
            <w:r>
              <w:t>PIN – 712103.</w:t>
            </w:r>
          </w:p>
          <w:p w14:paraId="55741B02" w14:textId="501128CF" w:rsidR="00987201" w:rsidRDefault="00987201" w:rsidP="005721C4">
            <w:r>
              <w:t>India</w:t>
            </w:r>
          </w:p>
          <w:p w14:paraId="32457B44" w14:textId="77777777" w:rsidR="00451A85" w:rsidRDefault="00451A85" w:rsidP="005721C4"/>
          <w:sdt>
            <w:sdtPr>
              <w:id w:val="-240260293"/>
              <w:placeholder>
                <w:docPart w:val="E7D244B8448D41308E4CC660C359248A"/>
              </w:placeholder>
              <w:temporary/>
              <w:showingPlcHdr/>
              <w15:appearance w15:val="hidden"/>
            </w:sdtPr>
            <w:sdtEndPr/>
            <w:sdtContent>
              <w:p w14:paraId="2E96A16B" w14:textId="77777777" w:rsidR="004D3011" w:rsidRDefault="004D3011" w:rsidP="005721C4">
                <w:r w:rsidRPr="004D3011">
                  <w:t>EMAIL:</w:t>
                </w:r>
              </w:p>
            </w:sdtContent>
          </w:sdt>
          <w:p w14:paraId="63BB44CF" w14:textId="4F2DCF3D" w:rsidR="00451A85" w:rsidRDefault="00336CE9" w:rsidP="005721C4">
            <w:pPr>
              <w:rPr>
                <w:rStyle w:val="Hyperlink"/>
              </w:rPr>
            </w:pPr>
            <w:hyperlink r:id="rId12" w:history="1">
              <w:r w:rsidR="00451A85" w:rsidRPr="0085029E">
                <w:rPr>
                  <w:rStyle w:val="Hyperlink"/>
                </w:rPr>
                <w:t>himadri.tito13@gmail.com</w:t>
              </w:r>
            </w:hyperlink>
          </w:p>
          <w:p w14:paraId="2B74357F" w14:textId="243516EA" w:rsidR="00DD6398" w:rsidRDefault="00DD6398" w:rsidP="005721C4">
            <w:pPr>
              <w:rPr>
                <w:rStyle w:val="Hyperlink"/>
              </w:rPr>
            </w:pPr>
          </w:p>
          <w:p w14:paraId="3D367210" w14:textId="03AFD590" w:rsidR="00DD6398" w:rsidRDefault="00DD6398" w:rsidP="00DD6398">
            <w:r>
              <w:t>GITHUB:</w:t>
            </w:r>
          </w:p>
          <w:p w14:paraId="23BCD751" w14:textId="24E14EF6" w:rsidR="00DD6398" w:rsidRPr="00451A85" w:rsidRDefault="00DD6398" w:rsidP="005721C4">
            <w:pPr>
              <w:rPr>
                <w:rStyle w:val="Hyperlink"/>
                <w:color w:val="auto"/>
                <w:u w:val="none"/>
              </w:rPr>
            </w:pPr>
            <w:hyperlink r:id="rId13" w:history="1">
              <w:r>
                <w:rPr>
                  <w:rStyle w:val="Hyperlink"/>
                </w:rPr>
                <w:t>https://github.com/crazylazylife</w:t>
              </w:r>
            </w:hyperlink>
          </w:p>
          <w:sdt>
            <w:sdtPr>
              <w:id w:val="-1444214663"/>
              <w:placeholder>
                <w:docPart w:val="86536431F43041BE8191DB76ABB98AD2"/>
              </w:placeholder>
              <w:temporary/>
              <w:showingPlcHdr/>
              <w15:appearance w15:val="hidden"/>
            </w:sdtPr>
            <w:sdtEndPr/>
            <w:sdtContent>
              <w:p w14:paraId="224BA938" w14:textId="77777777" w:rsidR="004D3011" w:rsidRPr="00CB0055" w:rsidRDefault="00CB0055" w:rsidP="005721C4">
                <w:pPr>
                  <w:pStyle w:val="Heading3"/>
                </w:pPr>
                <w:r w:rsidRPr="00CB0055">
                  <w:t>Hobbies</w:t>
                </w:r>
              </w:p>
            </w:sdtContent>
          </w:sdt>
          <w:p w14:paraId="4BA79206" w14:textId="420F01E4" w:rsidR="004D3011" w:rsidRDefault="003B0D29" w:rsidP="005721C4">
            <w:r>
              <w:t>Reading Books (</w:t>
            </w:r>
            <w:r w:rsidR="007464E4">
              <w:t>a b</w:t>
            </w:r>
            <w:r>
              <w:t>ookworm)</w:t>
            </w:r>
          </w:p>
          <w:p w14:paraId="7699D15C" w14:textId="77777777" w:rsidR="004D3011" w:rsidRDefault="003B0D29" w:rsidP="005721C4">
            <w:r>
              <w:t>Competitive Programming</w:t>
            </w:r>
          </w:p>
          <w:p w14:paraId="0601A6D1" w14:textId="77777777" w:rsidR="004D3011" w:rsidRPr="004D3011" w:rsidRDefault="001B4D66" w:rsidP="005721C4">
            <w:r>
              <w:t>Blogging</w:t>
            </w:r>
          </w:p>
        </w:tc>
        <w:tc>
          <w:tcPr>
            <w:tcW w:w="720" w:type="dxa"/>
          </w:tcPr>
          <w:p w14:paraId="08696517" w14:textId="77777777" w:rsidR="001B2ABD" w:rsidRDefault="001B2ABD" w:rsidP="005721C4">
            <w:pPr>
              <w:tabs>
                <w:tab w:val="left" w:pos="990"/>
              </w:tabs>
            </w:pPr>
          </w:p>
        </w:tc>
        <w:tc>
          <w:tcPr>
            <w:tcW w:w="6750" w:type="dxa"/>
          </w:tcPr>
          <w:sdt>
            <w:sdtPr>
              <w:id w:val="1049110328"/>
              <w:placeholder>
                <w:docPart w:val="E1A13B87E7A843909AB8FFA45FA804B0"/>
              </w:placeholder>
              <w:temporary/>
              <w:showingPlcHdr/>
              <w15:appearance w15:val="hidden"/>
            </w:sdtPr>
            <w:sdtEndPr/>
            <w:sdtContent>
              <w:p w14:paraId="4E57C991" w14:textId="77777777" w:rsidR="001B2ABD" w:rsidRDefault="00E25A26" w:rsidP="005721C4">
                <w:pPr>
                  <w:pStyle w:val="Heading2"/>
                </w:pPr>
                <w:r w:rsidRPr="00036450">
                  <w:t>EDUCATION</w:t>
                </w:r>
              </w:p>
            </w:sdtContent>
          </w:sdt>
          <w:p w14:paraId="18DCB1F2" w14:textId="77777777" w:rsidR="00036450" w:rsidRPr="00036450" w:rsidRDefault="001B4D66" w:rsidP="005721C4">
            <w:pPr>
              <w:pStyle w:val="Heading4"/>
            </w:pPr>
            <w:r>
              <w:t>Don Bosco, Bandel.</w:t>
            </w:r>
          </w:p>
          <w:p w14:paraId="65A34476" w14:textId="77777777" w:rsidR="00036450" w:rsidRPr="00B359E4" w:rsidRDefault="00232B91" w:rsidP="005721C4">
            <w:pPr>
              <w:pStyle w:val="Date"/>
            </w:pPr>
            <w:r>
              <w:t>2004</w:t>
            </w:r>
            <w:r w:rsidR="00036450" w:rsidRPr="00B359E4">
              <w:t xml:space="preserve"> - </w:t>
            </w:r>
            <w:r>
              <w:t>2014</w:t>
            </w:r>
          </w:p>
          <w:p w14:paraId="438661DF" w14:textId="77777777" w:rsidR="004D3011" w:rsidRDefault="00232B91" w:rsidP="005721C4">
            <w:r>
              <w:t>Indian School of Certificate Examination</w:t>
            </w:r>
          </w:p>
          <w:p w14:paraId="15657D48" w14:textId="77777777" w:rsidR="00036450" w:rsidRDefault="00036450" w:rsidP="005721C4"/>
          <w:p w14:paraId="718401C1" w14:textId="77777777" w:rsidR="00036450" w:rsidRPr="00B359E4" w:rsidRDefault="00232B91" w:rsidP="005721C4">
            <w:pPr>
              <w:pStyle w:val="Heading4"/>
            </w:pPr>
            <w:r>
              <w:t>Hooghly Collegiate School</w:t>
            </w:r>
            <w:r w:rsidR="005721C4">
              <w:t>, Hooghly</w:t>
            </w:r>
            <w:r w:rsidR="001B4D66">
              <w:t>.</w:t>
            </w:r>
          </w:p>
          <w:p w14:paraId="704437B4" w14:textId="77777777" w:rsidR="00036450" w:rsidRDefault="00232B91" w:rsidP="005721C4">
            <w:pPr>
              <w:pStyle w:val="Date"/>
            </w:pPr>
            <w:r>
              <w:t>2014</w:t>
            </w:r>
            <w:r w:rsidR="00036450" w:rsidRPr="00B359E4">
              <w:t xml:space="preserve"> - </w:t>
            </w:r>
            <w:r>
              <w:t>2016</w:t>
            </w:r>
          </w:p>
          <w:p w14:paraId="0419F87E" w14:textId="77777777" w:rsidR="00232B91" w:rsidRDefault="00232B91" w:rsidP="005721C4">
            <w:r>
              <w:t>West Bengal Council for Higher Secondary Education</w:t>
            </w:r>
          </w:p>
          <w:p w14:paraId="735EB63D" w14:textId="77777777" w:rsidR="00232B91" w:rsidRDefault="00232B91" w:rsidP="005721C4"/>
          <w:p w14:paraId="13823268" w14:textId="77777777" w:rsidR="00232B91" w:rsidRPr="00B359E4" w:rsidRDefault="003B0D29" w:rsidP="005721C4">
            <w:pPr>
              <w:pStyle w:val="Heading4"/>
            </w:pPr>
            <w:r>
              <w:t>Ramakrishna Mission Residential College (Autonomous)</w:t>
            </w:r>
            <w:r w:rsidR="005721C4">
              <w:t>, Narendrapur</w:t>
            </w:r>
            <w:r w:rsidR="001B4D66">
              <w:t>.</w:t>
            </w:r>
          </w:p>
          <w:p w14:paraId="04D47728" w14:textId="77777777" w:rsidR="00232B91" w:rsidRPr="00B359E4" w:rsidRDefault="003B0D29" w:rsidP="005721C4">
            <w:pPr>
              <w:pStyle w:val="Date"/>
            </w:pPr>
            <w:r>
              <w:t>2016</w:t>
            </w:r>
            <w:r w:rsidR="00232B91" w:rsidRPr="00B359E4">
              <w:t xml:space="preserve"> - </w:t>
            </w:r>
            <w:r>
              <w:t>2019</w:t>
            </w:r>
          </w:p>
          <w:p w14:paraId="65EBF5EC" w14:textId="77777777" w:rsidR="00232B91" w:rsidRDefault="003B0D29" w:rsidP="005721C4">
            <w:r>
              <w:t>Bachelor of Science</w:t>
            </w:r>
          </w:p>
          <w:p w14:paraId="28464803" w14:textId="77DFC26D" w:rsidR="003B0D29" w:rsidRDefault="003B0D29" w:rsidP="005721C4">
            <w:r>
              <w:t>Computer Science</w:t>
            </w:r>
          </w:p>
          <w:p w14:paraId="5E32C41C" w14:textId="5C9A5165" w:rsidR="007464E4" w:rsidRDefault="007464E4" w:rsidP="005721C4"/>
          <w:p w14:paraId="2D3FFCDD" w14:textId="034ACF69" w:rsidR="007464E4" w:rsidRPr="004D3011" w:rsidRDefault="007464E4" w:rsidP="007464E4">
            <w:pPr>
              <w:pStyle w:val="Heading4"/>
              <w:rPr>
                <w:bCs/>
              </w:rPr>
            </w:pPr>
            <w:r w:rsidRPr="001B4D66">
              <w:rPr>
                <w:sz w:val="22"/>
              </w:rPr>
              <w:t>Coursera</w:t>
            </w:r>
          </w:p>
          <w:p w14:paraId="0AD482B4" w14:textId="6803AC6F" w:rsidR="007464E4" w:rsidRDefault="007464E4" w:rsidP="007464E4">
            <w:pPr>
              <w:pStyle w:val="Date"/>
            </w:pPr>
            <w:r>
              <w:t>2018</w:t>
            </w:r>
          </w:p>
          <w:p w14:paraId="6FFB0E7E" w14:textId="65D823A3" w:rsidR="007464E4" w:rsidRPr="007464E4" w:rsidRDefault="007464E4" w:rsidP="007464E4">
            <w:pPr>
              <w:pStyle w:val="Heading4"/>
              <w:rPr>
                <w:bCs/>
              </w:rPr>
            </w:pPr>
            <w:r>
              <w:t>Deep Learning Certification</w:t>
            </w:r>
          </w:p>
          <w:p w14:paraId="15A6F3C2" w14:textId="10030A56" w:rsidR="007464E4" w:rsidRDefault="007464E4" w:rsidP="007464E4">
            <w:r>
              <w:t xml:space="preserve">Completed three courses on deep learning under the Deep Learning Specialization, instructed by Andrew Ng. </w:t>
            </w:r>
          </w:p>
          <w:p w14:paraId="5FB03E43" w14:textId="34A54633" w:rsidR="00DD6398" w:rsidRDefault="00DD6398" w:rsidP="007464E4"/>
          <w:p w14:paraId="0FC6EE6E" w14:textId="4F5FBD3F" w:rsidR="00DD6398" w:rsidRPr="004D3011" w:rsidRDefault="00DD6398" w:rsidP="00DD6398">
            <w:pPr>
              <w:pStyle w:val="Heading4"/>
              <w:rPr>
                <w:bCs/>
              </w:rPr>
            </w:pPr>
            <w:r>
              <w:rPr>
                <w:sz w:val="22"/>
              </w:rPr>
              <w:t>Machine Learning Crash Course</w:t>
            </w:r>
          </w:p>
          <w:p w14:paraId="5DB59DA5" w14:textId="77777777" w:rsidR="00DD6398" w:rsidRDefault="00DD6398" w:rsidP="00DD6398">
            <w:pPr>
              <w:pStyle w:val="Date"/>
            </w:pPr>
            <w:r>
              <w:t>2018</w:t>
            </w:r>
          </w:p>
          <w:p w14:paraId="1B6D98D0" w14:textId="6CF76483" w:rsidR="00DD6398" w:rsidRPr="007464E4" w:rsidRDefault="00DD6398" w:rsidP="00DD6398">
            <w:pPr>
              <w:pStyle w:val="Heading4"/>
              <w:rPr>
                <w:bCs/>
              </w:rPr>
            </w:pPr>
            <w:r>
              <w:t>By Google Developer’s Group</w:t>
            </w:r>
          </w:p>
          <w:p w14:paraId="4382E639" w14:textId="7C3BECB0" w:rsidR="00DD6398" w:rsidRDefault="00DD6398" w:rsidP="00DD6398">
            <w:r>
              <w:t>Participated in a 4-days crash course by GDG Kolkata.</w:t>
            </w:r>
          </w:p>
          <w:p w14:paraId="273166C3" w14:textId="77777777" w:rsidR="007464E4" w:rsidRDefault="007464E4" w:rsidP="005721C4"/>
          <w:p w14:paraId="7C6EC662" w14:textId="3601BC8E" w:rsidR="005721C4" w:rsidRDefault="001B4D66" w:rsidP="00DD6398">
            <w:pPr>
              <w:pStyle w:val="Heading2"/>
            </w:pPr>
            <w:r>
              <w:t>EXPERIENCE</w:t>
            </w:r>
          </w:p>
          <w:p w14:paraId="40BDA765" w14:textId="77777777" w:rsidR="00451A85" w:rsidRDefault="00451A85" w:rsidP="005721C4">
            <w:pPr>
              <w:pStyle w:val="Heading4"/>
              <w:rPr>
                <w:bCs/>
              </w:rPr>
            </w:pPr>
            <w:r w:rsidRPr="003B0D29">
              <w:rPr>
                <w:sz w:val="22"/>
              </w:rPr>
              <w:t>TechGeekers</w:t>
            </w:r>
            <w:r>
              <w:rPr>
                <w:sz w:val="22"/>
              </w:rPr>
              <w:t>,</w:t>
            </w:r>
            <w:r>
              <w:t xml:space="preserve"> Content Writing Internship</w:t>
            </w:r>
          </w:p>
          <w:p w14:paraId="46CBA907" w14:textId="77777777" w:rsidR="00451A85" w:rsidRPr="00036450" w:rsidRDefault="00451A85" w:rsidP="005721C4">
            <w:pPr>
              <w:pStyle w:val="Date"/>
            </w:pPr>
            <w:r>
              <w:t xml:space="preserve">August 2018 </w:t>
            </w:r>
            <w:r w:rsidRPr="00036450">
              <w:t>–</w:t>
            </w:r>
            <w:r>
              <w:t xml:space="preserve"> September 2018</w:t>
            </w:r>
          </w:p>
          <w:p w14:paraId="0E205B7F" w14:textId="77777777" w:rsidR="00451A85" w:rsidRDefault="00451A85" w:rsidP="005721C4">
            <w:r>
              <w:t>It was a work-from-home internship on technical content writing based on technological advancements</w:t>
            </w:r>
            <w:r w:rsidR="005721C4">
              <w:t>.</w:t>
            </w:r>
            <w:r w:rsidRPr="00036450">
              <w:t xml:space="preserve"> </w:t>
            </w:r>
          </w:p>
          <w:p w14:paraId="0A62C479" w14:textId="77777777" w:rsidR="00451A85" w:rsidRDefault="00451A85" w:rsidP="005721C4"/>
          <w:p w14:paraId="0A180551" w14:textId="77777777" w:rsidR="00451A85" w:rsidRDefault="00451A85" w:rsidP="005721C4">
            <w:pPr>
              <w:pStyle w:val="Heading4"/>
              <w:rPr>
                <w:bCs/>
              </w:rPr>
            </w:pPr>
            <w:r>
              <w:rPr>
                <w:sz w:val="22"/>
              </w:rPr>
              <w:t>ENVISION – College Fest,</w:t>
            </w:r>
            <w:r>
              <w:t xml:space="preserve"> Co-Ordinator</w:t>
            </w:r>
          </w:p>
          <w:p w14:paraId="5690A01C" w14:textId="77777777" w:rsidR="00451A85" w:rsidRPr="00036450" w:rsidRDefault="00451A85" w:rsidP="005721C4">
            <w:pPr>
              <w:pStyle w:val="Date"/>
            </w:pPr>
            <w:r>
              <w:t>January 2018</w:t>
            </w:r>
          </w:p>
          <w:p w14:paraId="0A2CC679" w14:textId="77777777" w:rsidR="00036450" w:rsidRDefault="00451A85" w:rsidP="008D6325">
            <w:r>
              <w:t>Co-Ordinated a College Tech Event with a coding competit</w:t>
            </w:r>
            <w:r w:rsidR="005721C4">
              <w:t>i</w:t>
            </w:r>
            <w:r>
              <w:t>on</w:t>
            </w:r>
            <w:r w:rsidR="005721C4">
              <w:t>, a photography contest, a technical quiz and a seminar on artificial intelligence. Over 20 colleges participated in the event and was a success in its first inception.</w:t>
            </w:r>
          </w:p>
          <w:p w14:paraId="6703D4E9" w14:textId="4D77DB81" w:rsidR="008D6325" w:rsidRPr="004D3011" w:rsidRDefault="008D6325" w:rsidP="008D6325">
            <w:pPr>
              <w:rPr>
                <w:color w:val="FFFFFF" w:themeColor="background1"/>
              </w:rPr>
            </w:pPr>
          </w:p>
        </w:tc>
      </w:tr>
    </w:tbl>
    <w:p w14:paraId="76F40DBD" w14:textId="4E7DC869" w:rsidR="0043117B" w:rsidRDefault="008D6325" w:rsidP="000C45FF">
      <w:pPr>
        <w:tabs>
          <w:tab w:val="left" w:pos="990"/>
        </w:tabs>
      </w:pPr>
      <w:r>
        <w:rPr>
          <w:noProof/>
        </w:rPr>
        <mc:AlternateContent>
          <mc:Choice Requires="wps">
            <w:drawing>
              <wp:anchor distT="0" distB="0" distL="114300" distR="114300" simplePos="0" relativeHeight="251659264" behindDoc="0" locked="0" layoutInCell="1" allowOverlap="1" wp14:anchorId="4A7E37FD" wp14:editId="358201AA">
                <wp:simplePos x="0" y="0"/>
                <wp:positionH relativeFrom="column">
                  <wp:posOffset>2819400</wp:posOffset>
                </wp:positionH>
                <wp:positionV relativeFrom="paragraph">
                  <wp:posOffset>8260715</wp:posOffset>
                </wp:positionV>
                <wp:extent cx="40767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767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386D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2pt,650.45pt" to="543pt,6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" strokecolor="#94b6d2 [3204]" strokeweight="1pt">
                <v:stroke joinstyle="miter"/>
              </v:line>
            </w:pict>
          </mc:Fallback>
        </mc:AlternateContent>
      </w:r>
    </w:p>
    <w:sectPr w:rsidR="0043117B"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70B72" w14:textId="77777777" w:rsidR="00336CE9" w:rsidRDefault="00336CE9" w:rsidP="000C45FF">
      <w:r>
        <w:separator/>
      </w:r>
    </w:p>
  </w:endnote>
  <w:endnote w:type="continuationSeparator" w:id="0">
    <w:p w14:paraId="2E2B4E24" w14:textId="77777777" w:rsidR="00336CE9" w:rsidRDefault="00336CE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8EF3B" w14:textId="77777777" w:rsidR="00336CE9" w:rsidRDefault="00336CE9" w:rsidP="000C45FF">
      <w:r>
        <w:separator/>
      </w:r>
    </w:p>
  </w:footnote>
  <w:footnote w:type="continuationSeparator" w:id="0">
    <w:p w14:paraId="6E512E7B" w14:textId="77777777" w:rsidR="00336CE9" w:rsidRDefault="00336CE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BAA9B" w14:textId="77777777" w:rsidR="000C45FF" w:rsidRDefault="000C45FF">
    <w:pPr>
      <w:pStyle w:val="Header"/>
    </w:pPr>
    <w:r>
      <w:rPr>
        <w:noProof/>
      </w:rPr>
      <w:drawing>
        <wp:anchor distT="0" distB="0" distL="114300" distR="114300" simplePos="0" relativeHeight="251658240" behindDoc="1" locked="0" layoutInCell="1" allowOverlap="1" wp14:anchorId="76D320DC" wp14:editId="1CA087DE">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E0A51"/>
    <w:multiLevelType w:val="hybridMultilevel"/>
    <w:tmpl w:val="4682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91"/>
    <w:rsid w:val="00036450"/>
    <w:rsid w:val="00094499"/>
    <w:rsid w:val="000C45FF"/>
    <w:rsid w:val="000E3FD1"/>
    <w:rsid w:val="00112054"/>
    <w:rsid w:val="001525E1"/>
    <w:rsid w:val="00180329"/>
    <w:rsid w:val="00182E22"/>
    <w:rsid w:val="0019001F"/>
    <w:rsid w:val="001A74A5"/>
    <w:rsid w:val="001B2ABD"/>
    <w:rsid w:val="001B4D66"/>
    <w:rsid w:val="001E0391"/>
    <w:rsid w:val="001E1759"/>
    <w:rsid w:val="001F1ECC"/>
    <w:rsid w:val="00232B91"/>
    <w:rsid w:val="002400EB"/>
    <w:rsid w:val="00256CF7"/>
    <w:rsid w:val="00281FD5"/>
    <w:rsid w:val="002D756F"/>
    <w:rsid w:val="0030481B"/>
    <w:rsid w:val="003156FC"/>
    <w:rsid w:val="003254B5"/>
    <w:rsid w:val="00336CE9"/>
    <w:rsid w:val="0037121F"/>
    <w:rsid w:val="003A6B7D"/>
    <w:rsid w:val="003B06CA"/>
    <w:rsid w:val="003B0D29"/>
    <w:rsid w:val="004071FC"/>
    <w:rsid w:val="00445947"/>
    <w:rsid w:val="00451A85"/>
    <w:rsid w:val="004813B3"/>
    <w:rsid w:val="00496591"/>
    <w:rsid w:val="004C63E4"/>
    <w:rsid w:val="004D3011"/>
    <w:rsid w:val="005262AC"/>
    <w:rsid w:val="005721C4"/>
    <w:rsid w:val="005E39D5"/>
    <w:rsid w:val="00600670"/>
    <w:rsid w:val="0062123A"/>
    <w:rsid w:val="00646E75"/>
    <w:rsid w:val="006771D0"/>
    <w:rsid w:val="00715FCB"/>
    <w:rsid w:val="00731B8C"/>
    <w:rsid w:val="00743101"/>
    <w:rsid w:val="007464E4"/>
    <w:rsid w:val="007775E1"/>
    <w:rsid w:val="007867A0"/>
    <w:rsid w:val="007927F5"/>
    <w:rsid w:val="00802CA0"/>
    <w:rsid w:val="008D6325"/>
    <w:rsid w:val="009019BA"/>
    <w:rsid w:val="009260CD"/>
    <w:rsid w:val="00952C25"/>
    <w:rsid w:val="00987201"/>
    <w:rsid w:val="00A2118D"/>
    <w:rsid w:val="00A55C95"/>
    <w:rsid w:val="00AD76E2"/>
    <w:rsid w:val="00B20152"/>
    <w:rsid w:val="00B359E4"/>
    <w:rsid w:val="00B57D98"/>
    <w:rsid w:val="00B70850"/>
    <w:rsid w:val="00C066B6"/>
    <w:rsid w:val="00C07623"/>
    <w:rsid w:val="00C37BA1"/>
    <w:rsid w:val="00C4674C"/>
    <w:rsid w:val="00C506CF"/>
    <w:rsid w:val="00C72BED"/>
    <w:rsid w:val="00C9578B"/>
    <w:rsid w:val="00CB0055"/>
    <w:rsid w:val="00D2522B"/>
    <w:rsid w:val="00D422DE"/>
    <w:rsid w:val="00D5459D"/>
    <w:rsid w:val="00D6100F"/>
    <w:rsid w:val="00DA1F4D"/>
    <w:rsid w:val="00DD172A"/>
    <w:rsid w:val="00DD6398"/>
    <w:rsid w:val="00E25A26"/>
    <w:rsid w:val="00E37A3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19B7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B4D66"/>
    <w:pPr>
      <w:ind w:left="720"/>
      <w:contextualSpacing/>
    </w:pPr>
  </w:style>
  <w:style w:type="paragraph" w:styleId="BalloonText">
    <w:name w:val="Balloon Text"/>
    <w:basedOn w:val="Normal"/>
    <w:link w:val="BalloonTextChar"/>
    <w:uiPriority w:val="99"/>
    <w:semiHidden/>
    <w:unhideWhenUsed/>
    <w:rsid w:val="00A55C95"/>
    <w:rPr>
      <w:rFonts w:ascii="Segoe UI" w:hAnsi="Segoe UI" w:cs="Segoe UI"/>
      <w:szCs w:val="18"/>
    </w:rPr>
  </w:style>
  <w:style w:type="character" w:customStyle="1" w:styleId="BalloonTextChar">
    <w:name w:val="Balloon Text Char"/>
    <w:basedOn w:val="DefaultParagraphFont"/>
    <w:link w:val="BalloonText"/>
    <w:uiPriority w:val="99"/>
    <w:semiHidden/>
    <w:rsid w:val="00A55C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razylazylif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imadri.tito13@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madri%20S%20Chatterjee\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021B24A5E348A381FCA7BB66274645"/>
        <w:category>
          <w:name w:val="General"/>
          <w:gallery w:val="placeholder"/>
        </w:category>
        <w:types>
          <w:type w:val="bbPlcHdr"/>
        </w:types>
        <w:behaviors>
          <w:behavior w:val="content"/>
        </w:behaviors>
        <w:guid w:val="{918D84E1-1842-4E27-B0A5-0C352BAB1E03}"/>
      </w:docPartPr>
      <w:docPartBody>
        <w:p w:rsidR="00870358" w:rsidRDefault="00EC6AD6">
          <w:pPr>
            <w:pStyle w:val="2F021B24A5E348A381FCA7BB66274645"/>
          </w:pPr>
          <w:r w:rsidRPr="00D5459D">
            <w:t>Profile</w:t>
          </w:r>
        </w:p>
      </w:docPartBody>
    </w:docPart>
    <w:docPart>
      <w:docPartPr>
        <w:name w:val="C702CBA81A9646D6B7FEEB52B92DBA37"/>
        <w:category>
          <w:name w:val="General"/>
          <w:gallery w:val="placeholder"/>
        </w:category>
        <w:types>
          <w:type w:val="bbPlcHdr"/>
        </w:types>
        <w:behaviors>
          <w:behavior w:val="content"/>
        </w:behaviors>
        <w:guid w:val="{5AA7FBF9-31E7-4A74-BC56-82CC103D8557}"/>
      </w:docPartPr>
      <w:docPartBody>
        <w:p w:rsidR="00870358" w:rsidRDefault="00EC6AD6">
          <w:pPr>
            <w:pStyle w:val="C702CBA81A9646D6B7FEEB52B92DBA37"/>
          </w:pPr>
          <w:r w:rsidRPr="00CB0055">
            <w:t>Contact</w:t>
          </w:r>
        </w:p>
      </w:docPartBody>
    </w:docPart>
    <w:docPart>
      <w:docPartPr>
        <w:name w:val="5FADEC1835DA49A1B401430AA360D524"/>
        <w:category>
          <w:name w:val="General"/>
          <w:gallery w:val="placeholder"/>
        </w:category>
        <w:types>
          <w:type w:val="bbPlcHdr"/>
        </w:types>
        <w:behaviors>
          <w:behavior w:val="content"/>
        </w:behaviors>
        <w:guid w:val="{85E92827-512E-4C70-91AE-B82B7AAFEDB2}"/>
      </w:docPartPr>
      <w:docPartBody>
        <w:p w:rsidR="00870358" w:rsidRDefault="00EC6AD6">
          <w:pPr>
            <w:pStyle w:val="5FADEC1835DA49A1B401430AA360D524"/>
          </w:pPr>
          <w:r w:rsidRPr="004D3011">
            <w:t>PHONE:</w:t>
          </w:r>
        </w:p>
      </w:docPartBody>
    </w:docPart>
    <w:docPart>
      <w:docPartPr>
        <w:name w:val="13B84E14F0204B4996063F25956875D6"/>
        <w:category>
          <w:name w:val="General"/>
          <w:gallery w:val="placeholder"/>
        </w:category>
        <w:types>
          <w:type w:val="bbPlcHdr"/>
        </w:types>
        <w:behaviors>
          <w:behavior w:val="content"/>
        </w:behaviors>
        <w:guid w:val="{C4686B5A-95F4-4530-AE4A-0CCB572CAF93}"/>
      </w:docPartPr>
      <w:docPartBody>
        <w:p w:rsidR="00870358" w:rsidRDefault="00EC6AD6">
          <w:pPr>
            <w:pStyle w:val="13B84E14F0204B4996063F25956875D6"/>
          </w:pPr>
          <w:r w:rsidRPr="004D3011">
            <w:t>WEBSITE:</w:t>
          </w:r>
        </w:p>
      </w:docPartBody>
    </w:docPart>
    <w:docPart>
      <w:docPartPr>
        <w:name w:val="E7D244B8448D41308E4CC660C359248A"/>
        <w:category>
          <w:name w:val="General"/>
          <w:gallery w:val="placeholder"/>
        </w:category>
        <w:types>
          <w:type w:val="bbPlcHdr"/>
        </w:types>
        <w:behaviors>
          <w:behavior w:val="content"/>
        </w:behaviors>
        <w:guid w:val="{2F146EEF-81A6-4094-9490-3AD76D4D045D}"/>
      </w:docPartPr>
      <w:docPartBody>
        <w:p w:rsidR="00870358" w:rsidRDefault="00EC6AD6">
          <w:pPr>
            <w:pStyle w:val="E7D244B8448D41308E4CC660C359248A"/>
          </w:pPr>
          <w:r w:rsidRPr="004D3011">
            <w:t>EMAIL:</w:t>
          </w:r>
        </w:p>
      </w:docPartBody>
    </w:docPart>
    <w:docPart>
      <w:docPartPr>
        <w:name w:val="86536431F43041BE8191DB76ABB98AD2"/>
        <w:category>
          <w:name w:val="General"/>
          <w:gallery w:val="placeholder"/>
        </w:category>
        <w:types>
          <w:type w:val="bbPlcHdr"/>
        </w:types>
        <w:behaviors>
          <w:behavior w:val="content"/>
        </w:behaviors>
        <w:guid w:val="{9E0C3EF3-934A-4F15-A1CB-C2AB89FE0C6E}"/>
      </w:docPartPr>
      <w:docPartBody>
        <w:p w:rsidR="00870358" w:rsidRDefault="00EC6AD6">
          <w:pPr>
            <w:pStyle w:val="86536431F43041BE8191DB76ABB98AD2"/>
          </w:pPr>
          <w:r w:rsidRPr="00CB0055">
            <w:t>Hobbies</w:t>
          </w:r>
        </w:p>
      </w:docPartBody>
    </w:docPart>
    <w:docPart>
      <w:docPartPr>
        <w:name w:val="E1A13B87E7A843909AB8FFA45FA804B0"/>
        <w:category>
          <w:name w:val="General"/>
          <w:gallery w:val="placeholder"/>
        </w:category>
        <w:types>
          <w:type w:val="bbPlcHdr"/>
        </w:types>
        <w:behaviors>
          <w:behavior w:val="content"/>
        </w:behaviors>
        <w:guid w:val="{24ACD73E-7E9B-4FAB-B360-9934B61EF00C}"/>
      </w:docPartPr>
      <w:docPartBody>
        <w:p w:rsidR="00870358" w:rsidRDefault="00EC6AD6">
          <w:pPr>
            <w:pStyle w:val="E1A13B87E7A843909AB8FFA45FA804B0"/>
          </w:pPr>
          <w:r w:rsidRPr="00036450">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D8"/>
    <w:rsid w:val="005656D8"/>
    <w:rsid w:val="00600FB1"/>
    <w:rsid w:val="006710EA"/>
    <w:rsid w:val="006C1915"/>
    <w:rsid w:val="00870358"/>
    <w:rsid w:val="00A878C2"/>
    <w:rsid w:val="00D037AF"/>
    <w:rsid w:val="00EC6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70358"/>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0E05DB618341D9B722C4C0EDED77BB">
    <w:name w:val="F70E05DB618341D9B722C4C0EDED77BB"/>
  </w:style>
  <w:style w:type="paragraph" w:customStyle="1" w:styleId="AF3E3FAA9DA74D1D94A4BF1A16BC26AA">
    <w:name w:val="AF3E3FAA9DA74D1D94A4BF1A16BC26AA"/>
  </w:style>
  <w:style w:type="paragraph" w:customStyle="1" w:styleId="2F021B24A5E348A381FCA7BB66274645">
    <w:name w:val="2F021B24A5E348A381FCA7BB66274645"/>
  </w:style>
  <w:style w:type="paragraph" w:customStyle="1" w:styleId="DCE818E0ACB048038F1384D5D1C0A29D">
    <w:name w:val="DCE818E0ACB048038F1384D5D1C0A29D"/>
  </w:style>
  <w:style w:type="paragraph" w:customStyle="1" w:styleId="C702CBA81A9646D6B7FEEB52B92DBA37">
    <w:name w:val="C702CBA81A9646D6B7FEEB52B92DBA37"/>
  </w:style>
  <w:style w:type="paragraph" w:customStyle="1" w:styleId="5FADEC1835DA49A1B401430AA360D524">
    <w:name w:val="5FADEC1835DA49A1B401430AA360D524"/>
  </w:style>
  <w:style w:type="paragraph" w:customStyle="1" w:styleId="8087227BAE0B4C92A0BB8EA487D81303">
    <w:name w:val="8087227BAE0B4C92A0BB8EA487D81303"/>
  </w:style>
  <w:style w:type="paragraph" w:customStyle="1" w:styleId="13B84E14F0204B4996063F25956875D6">
    <w:name w:val="13B84E14F0204B4996063F25956875D6"/>
  </w:style>
  <w:style w:type="paragraph" w:customStyle="1" w:styleId="BD907F04D8AE442785146253EB9A2D9E">
    <w:name w:val="BD907F04D8AE442785146253EB9A2D9E"/>
  </w:style>
  <w:style w:type="paragraph" w:customStyle="1" w:styleId="E7D244B8448D41308E4CC660C359248A">
    <w:name w:val="E7D244B8448D41308E4CC660C359248A"/>
  </w:style>
  <w:style w:type="character" w:styleId="Hyperlink">
    <w:name w:val="Hyperlink"/>
    <w:basedOn w:val="DefaultParagraphFont"/>
    <w:uiPriority w:val="99"/>
    <w:unhideWhenUsed/>
    <w:rPr>
      <w:color w:val="C45911" w:themeColor="accent2" w:themeShade="BF"/>
      <w:u w:val="single"/>
    </w:rPr>
  </w:style>
  <w:style w:type="paragraph" w:customStyle="1" w:styleId="7531E69DA1BE4DB98F863EBA20D34BA5">
    <w:name w:val="7531E69DA1BE4DB98F863EBA20D34BA5"/>
  </w:style>
  <w:style w:type="paragraph" w:customStyle="1" w:styleId="86536431F43041BE8191DB76ABB98AD2">
    <w:name w:val="86536431F43041BE8191DB76ABB98AD2"/>
  </w:style>
  <w:style w:type="paragraph" w:customStyle="1" w:styleId="6C8BD82E901A4191B4DADF34EC6C632D">
    <w:name w:val="6C8BD82E901A4191B4DADF34EC6C632D"/>
  </w:style>
  <w:style w:type="paragraph" w:customStyle="1" w:styleId="FDCF7ACCE6DA450EA59BC7B95CC9C91C">
    <w:name w:val="FDCF7ACCE6DA450EA59BC7B95CC9C91C"/>
  </w:style>
  <w:style w:type="paragraph" w:customStyle="1" w:styleId="21EAE260CCBA4C6EAE18CDADA079CF14">
    <w:name w:val="21EAE260CCBA4C6EAE18CDADA079CF14"/>
  </w:style>
  <w:style w:type="paragraph" w:customStyle="1" w:styleId="0E581D3A1EEB44BA8A1A1775DDA3AE46">
    <w:name w:val="0E581D3A1EEB44BA8A1A1775DDA3AE46"/>
  </w:style>
  <w:style w:type="paragraph" w:customStyle="1" w:styleId="E1A13B87E7A843909AB8FFA45FA804B0">
    <w:name w:val="E1A13B87E7A843909AB8FFA45FA804B0"/>
  </w:style>
  <w:style w:type="paragraph" w:customStyle="1" w:styleId="1BAF4DAFBC7A4BB49580AC8160477B3C">
    <w:name w:val="1BAF4DAFBC7A4BB49580AC8160477B3C"/>
  </w:style>
  <w:style w:type="paragraph" w:customStyle="1" w:styleId="68A5B898A35D4DDF9F3532CEAAD6DB0B">
    <w:name w:val="68A5B898A35D4DDF9F3532CEAAD6DB0B"/>
  </w:style>
  <w:style w:type="paragraph" w:customStyle="1" w:styleId="81E94A57854F4D4885F948070C6B2BEA">
    <w:name w:val="81E94A57854F4D4885F948070C6B2BEA"/>
  </w:style>
  <w:style w:type="paragraph" w:customStyle="1" w:styleId="910EFEC472CB499291CBAF3D35A687D2">
    <w:name w:val="910EFEC472CB499291CBAF3D35A687D2"/>
  </w:style>
  <w:style w:type="paragraph" w:customStyle="1" w:styleId="D83C54A975D04578A4C43B1FC1C88446">
    <w:name w:val="D83C54A975D04578A4C43B1FC1C88446"/>
  </w:style>
  <w:style w:type="paragraph" w:customStyle="1" w:styleId="19066ACD12414C85AF597F3C64936AF1">
    <w:name w:val="19066ACD12414C85AF597F3C64936AF1"/>
  </w:style>
  <w:style w:type="paragraph" w:customStyle="1" w:styleId="AB0BF323081D4F21A44C68A7E1B29717">
    <w:name w:val="AB0BF323081D4F21A44C68A7E1B29717"/>
  </w:style>
  <w:style w:type="paragraph" w:customStyle="1" w:styleId="AAE508E0D4284E858EFAF30971A9A7B7">
    <w:name w:val="AAE508E0D4284E858EFAF30971A9A7B7"/>
  </w:style>
  <w:style w:type="paragraph" w:customStyle="1" w:styleId="BEA9857CCBD94C81AFC6A141824F2ACA">
    <w:name w:val="BEA9857CCBD94C81AFC6A141824F2ACA"/>
  </w:style>
  <w:style w:type="paragraph" w:customStyle="1" w:styleId="5257B74A7AE941D79C246CD54F441C90">
    <w:name w:val="5257B74A7AE941D79C246CD54F441C90"/>
  </w:style>
  <w:style w:type="paragraph" w:customStyle="1" w:styleId="C22AD668196C41F1A7F8891059EC04AB">
    <w:name w:val="C22AD668196C41F1A7F8891059EC04AB"/>
  </w:style>
  <w:style w:type="paragraph" w:customStyle="1" w:styleId="14AE55F60D7649018DB9AB771F9148E7">
    <w:name w:val="14AE55F60D7649018DB9AB771F9148E7"/>
  </w:style>
  <w:style w:type="paragraph" w:customStyle="1" w:styleId="9AE65F9489494DC782BF1BAFC10AFCD2">
    <w:name w:val="9AE65F9489494DC782BF1BAFC10AFCD2"/>
  </w:style>
  <w:style w:type="paragraph" w:customStyle="1" w:styleId="AE9029B714FF49FC812D3F2E7FE15243">
    <w:name w:val="AE9029B714FF49FC812D3F2E7FE15243"/>
  </w:style>
  <w:style w:type="paragraph" w:customStyle="1" w:styleId="5B99299AE0F24D5F96B305920FBC7337">
    <w:name w:val="5B99299AE0F24D5F96B305920FBC7337"/>
  </w:style>
  <w:style w:type="paragraph" w:customStyle="1" w:styleId="63EEB34470204BC99E60D8E2EDA1236C">
    <w:name w:val="63EEB34470204BC99E60D8E2EDA1236C"/>
  </w:style>
  <w:style w:type="paragraph" w:customStyle="1" w:styleId="38806E2D563D43B2ADD58A2D57059503">
    <w:name w:val="38806E2D563D43B2ADD58A2D57059503"/>
  </w:style>
  <w:style w:type="paragraph" w:customStyle="1" w:styleId="65EC7D942C324F2994AE2AD72840738F">
    <w:name w:val="65EC7D942C324F2994AE2AD72840738F"/>
  </w:style>
  <w:style w:type="paragraph" w:customStyle="1" w:styleId="786F07D3DDA64C4B9229802D34976C65">
    <w:name w:val="786F07D3DDA64C4B9229802D34976C65"/>
  </w:style>
  <w:style w:type="paragraph" w:customStyle="1" w:styleId="366F7F4FBA4C465A99BD6FA63C74B353">
    <w:name w:val="366F7F4FBA4C465A99BD6FA63C74B353"/>
  </w:style>
  <w:style w:type="paragraph" w:customStyle="1" w:styleId="4AC184CC1575458194B1CA4776CF98AD">
    <w:name w:val="4AC184CC1575458194B1CA4776CF98AD"/>
  </w:style>
  <w:style w:type="paragraph" w:customStyle="1" w:styleId="0EC4A7AF51FC407F82AE6FDD07EC5424">
    <w:name w:val="0EC4A7AF51FC407F82AE6FDD07EC5424"/>
  </w:style>
  <w:style w:type="paragraph" w:customStyle="1" w:styleId="91C75A9AD6364424BAF2E35B71A128C3">
    <w:name w:val="91C75A9AD6364424BAF2E35B71A128C3"/>
  </w:style>
  <w:style w:type="character" w:customStyle="1" w:styleId="Heading2Char">
    <w:name w:val="Heading 2 Char"/>
    <w:basedOn w:val="DefaultParagraphFont"/>
    <w:link w:val="Heading2"/>
    <w:uiPriority w:val="9"/>
    <w:rsid w:val="00870358"/>
    <w:rPr>
      <w:rFonts w:asciiTheme="majorHAnsi" w:eastAsiaTheme="majorEastAsia" w:hAnsiTheme="majorHAnsi" w:cstheme="majorBidi"/>
      <w:b/>
      <w:bCs/>
      <w:caps/>
      <w:szCs w:val="26"/>
      <w:lang w:eastAsia="ja-JP"/>
    </w:rPr>
  </w:style>
  <w:style w:type="paragraph" w:customStyle="1" w:styleId="78F35A7C02A14E0391DD69AFE8D7168F">
    <w:name w:val="78F35A7C02A14E0391DD69AFE8D7168F"/>
  </w:style>
  <w:style w:type="paragraph" w:customStyle="1" w:styleId="56157E9BCA394A82A14B5ABC073F31B7">
    <w:name w:val="56157E9BCA394A82A14B5ABC073F31B7"/>
    <w:rsid w:val="005656D8"/>
  </w:style>
  <w:style w:type="paragraph" w:customStyle="1" w:styleId="5AAB406E8DBD4432BDAE38F1F1F6A048">
    <w:name w:val="5AAB406E8DBD4432BDAE38F1F1F6A048"/>
    <w:rsid w:val="005656D8"/>
  </w:style>
  <w:style w:type="paragraph" w:customStyle="1" w:styleId="013DC7E6A3DB44C697467A9B929959A5">
    <w:name w:val="013DC7E6A3DB44C697467A9B929959A5"/>
    <w:rsid w:val="005656D8"/>
  </w:style>
  <w:style w:type="paragraph" w:customStyle="1" w:styleId="541B98E895CF479085717013390EB50F">
    <w:name w:val="541B98E895CF479085717013390EB50F"/>
    <w:rsid w:val="005656D8"/>
  </w:style>
  <w:style w:type="paragraph" w:customStyle="1" w:styleId="F489EFE7CEAA4BD9B2F30E04464C853C">
    <w:name w:val="F489EFE7CEAA4BD9B2F30E04464C853C"/>
    <w:rsid w:val="00870358"/>
  </w:style>
  <w:style w:type="paragraph" w:customStyle="1" w:styleId="6F9CF5A614614FC7B17B681D4981221D">
    <w:name w:val="6F9CF5A614614FC7B17B681D4981221D"/>
    <w:rsid w:val="006C1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2019-02-26T11:34:00Z</dcterms:created>
  <dcterms:modified xsi:type="dcterms:W3CDTF">2019-04-22T17:42:00Z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