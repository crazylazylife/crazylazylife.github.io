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EF5F3" w14:textId="77777777" w:rsidR="00FD3277" w:rsidRPr="00DD08FC" w:rsidRDefault="00FD3277" w:rsidP="00FD3277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0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HIMADRI SANKAR CHATTERJEE</w:t>
      </w:r>
      <w:bookmarkStart w:id="0" w:name="_heading=h.gjdgxs" w:colFirst="0" w:colLast="0"/>
      <w:bookmarkEnd w:id="0"/>
    </w:p>
    <w:p w14:paraId="20DE1CAE" w14:textId="77777777" w:rsidR="00FD3277" w:rsidRPr="00DD08FC" w:rsidRDefault="00FD3277" w:rsidP="00FD3277">
      <w:pPr>
        <w:pStyle w:val="Title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8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| </w:t>
      </w:r>
      <w:hyperlink r:id="rId7" w:history="1">
        <w:r w:rsidRPr="00DD08F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himadri.tito13@gmail.com</w:t>
        </w:r>
      </w:hyperlink>
      <w:r w:rsidRPr="00DD08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</w:t>
      </w:r>
    </w:p>
    <w:p w14:paraId="19AB6E46" w14:textId="77777777" w:rsidR="00FD3277" w:rsidRPr="00DD08FC" w:rsidRDefault="00FD3277" w:rsidP="00FD3277">
      <w:pPr>
        <w:pStyle w:val="Title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8FC">
        <w:rPr>
          <w:rFonts w:ascii="Times New Roman" w:hAnsi="Times New Roman" w:cs="Times New Roman"/>
          <w:color w:val="000000" w:themeColor="text1"/>
          <w:sz w:val="20"/>
          <w:szCs w:val="20"/>
        </w:rPr>
        <w:t>| Phone No.: 8017432134 |</w:t>
      </w:r>
    </w:p>
    <w:p w14:paraId="04F87600" w14:textId="00F50F37" w:rsidR="00FD3277" w:rsidRPr="00DD08FC" w:rsidRDefault="00FD3277" w:rsidP="00FD3277">
      <w:pPr>
        <w:pStyle w:val="Title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8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| Website: </w:t>
      </w:r>
      <w:hyperlink r:id="rId8" w:history="1">
        <w:r w:rsidRPr="00DD08F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https://crazylazylife.github.io</w:t>
        </w:r>
      </w:hyperlink>
      <w:r w:rsidRPr="00DD08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</w:t>
      </w:r>
    </w:p>
    <w:p w14:paraId="36C8477F" w14:textId="528AD398" w:rsidR="00FD3277" w:rsidRDefault="00FD3277" w:rsidP="00FD3277">
      <w:pPr>
        <w:pStyle w:val="Title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8FC">
        <w:rPr>
          <w:rFonts w:ascii="Times New Roman" w:hAnsi="Times New Roman" w:cs="Times New Roman"/>
          <w:color w:val="000000" w:themeColor="text1"/>
          <w:sz w:val="20"/>
          <w:szCs w:val="20"/>
        </w:rPr>
        <w:t>| Address: 396, Hooghly, WB, India</w:t>
      </w:r>
      <w:r w:rsidR="00E579C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D08FC">
        <w:rPr>
          <w:rFonts w:ascii="Times New Roman" w:hAnsi="Times New Roman" w:cs="Times New Roman"/>
          <w:color w:val="000000" w:themeColor="text1"/>
          <w:sz w:val="20"/>
          <w:szCs w:val="20"/>
        </w:rPr>
        <w:t>|</w:t>
      </w:r>
    </w:p>
    <w:p w14:paraId="32E43DCB" w14:textId="77777777" w:rsidR="006453CE" w:rsidRPr="00DD08FC" w:rsidRDefault="006453CE" w:rsidP="00FD3277">
      <w:pPr>
        <w:pStyle w:val="Title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90B9AB" w14:textId="3D365808" w:rsidR="005648FD" w:rsidRPr="00DD08FC" w:rsidRDefault="00FD3277" w:rsidP="00FD327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DD08F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OBJECTIVE:</w:t>
      </w:r>
    </w:p>
    <w:p w14:paraId="2370A5B9" w14:textId="3E07E11B" w:rsidR="00FD3277" w:rsidRPr="00DD08FC" w:rsidRDefault="00FD3277" w:rsidP="00FD3277">
      <w:pPr>
        <w:rPr>
          <w:rFonts w:ascii="Times New Roman" w:hAnsi="Times New Roman" w:cs="Times New Roman"/>
        </w:rPr>
      </w:pPr>
      <w:r w:rsidRPr="006453CE">
        <w:rPr>
          <w:rFonts w:ascii="Times New Roman" w:hAnsi="Times New Roman" w:cs="Times New Roman"/>
          <w:sz w:val="22"/>
          <w:szCs w:val="22"/>
        </w:rPr>
        <w:t xml:space="preserve">Avid learner with the ability to quickly grasp the basics on any topic of interest. </w:t>
      </w:r>
      <w:r w:rsidR="00E579C2" w:rsidRPr="006453CE">
        <w:rPr>
          <w:rFonts w:ascii="Times New Roman" w:hAnsi="Times New Roman" w:cs="Times New Roman"/>
          <w:sz w:val="22"/>
          <w:szCs w:val="22"/>
        </w:rPr>
        <w:t xml:space="preserve">Learning new impactful technologies have always been a priority for me. </w:t>
      </w:r>
      <w:r w:rsidRPr="006453CE">
        <w:rPr>
          <w:rFonts w:ascii="Times New Roman" w:hAnsi="Times New Roman" w:cs="Times New Roman"/>
          <w:sz w:val="22"/>
          <w:szCs w:val="22"/>
        </w:rPr>
        <w:t>Have been inclined to the field of artificial intelligence, especially deep learning, from the beginning of higher studies and worked on some interesting projects.</w:t>
      </w:r>
      <w:r w:rsidR="00E579C2" w:rsidRPr="006453CE">
        <w:rPr>
          <w:rFonts w:ascii="Times New Roman" w:hAnsi="Times New Roman" w:cs="Times New Roman"/>
          <w:sz w:val="22"/>
          <w:szCs w:val="22"/>
        </w:rPr>
        <w:t xml:space="preserve"> I like to implement idea</w:t>
      </w:r>
      <w:r w:rsidR="00325E28" w:rsidRPr="006453CE">
        <w:rPr>
          <w:rFonts w:ascii="Times New Roman" w:hAnsi="Times New Roman" w:cs="Times New Roman"/>
          <w:sz w:val="22"/>
          <w:szCs w:val="22"/>
        </w:rPr>
        <w:t>s</w:t>
      </w:r>
      <w:r w:rsidR="00E579C2" w:rsidRPr="006453CE">
        <w:rPr>
          <w:rFonts w:ascii="Times New Roman" w:hAnsi="Times New Roman" w:cs="Times New Roman"/>
          <w:sz w:val="22"/>
          <w:szCs w:val="22"/>
        </w:rPr>
        <w:t xml:space="preserve"> that might be able to play an effect </w:t>
      </w:r>
      <w:r w:rsidR="00325E28" w:rsidRPr="006453CE">
        <w:rPr>
          <w:rFonts w:ascii="Times New Roman" w:hAnsi="Times New Roman" w:cs="Times New Roman"/>
          <w:sz w:val="22"/>
          <w:szCs w:val="22"/>
        </w:rPr>
        <w:t>i</w:t>
      </w:r>
      <w:r w:rsidR="00E579C2" w:rsidRPr="006453CE">
        <w:rPr>
          <w:rFonts w:ascii="Times New Roman" w:hAnsi="Times New Roman" w:cs="Times New Roman"/>
          <w:sz w:val="22"/>
          <w:szCs w:val="22"/>
        </w:rPr>
        <w:t>n our day-to-day lives. I also have a knack in competitive programming for providing innovative solution to given problems</w:t>
      </w:r>
      <w:r w:rsidR="00E579C2">
        <w:rPr>
          <w:rFonts w:ascii="Times New Roman" w:hAnsi="Times New Roman" w:cs="Times New Roman"/>
        </w:rPr>
        <w:t>.</w:t>
      </w:r>
    </w:p>
    <w:p w14:paraId="7C540CC3" w14:textId="3F7A8BE7" w:rsidR="00FD3277" w:rsidRPr="00DD08FC" w:rsidRDefault="00FD3277" w:rsidP="00FD3277">
      <w:pPr>
        <w:rPr>
          <w:rFonts w:ascii="Times New Roman" w:hAnsi="Times New Roman" w:cs="Times New Roman"/>
        </w:rPr>
      </w:pPr>
    </w:p>
    <w:p w14:paraId="5B55E885" w14:textId="5AF8E5D8" w:rsidR="00FD3277" w:rsidRPr="00DD08FC" w:rsidRDefault="00FD3277" w:rsidP="00FD327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DD08F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SKILLS:</w:t>
      </w:r>
    </w:p>
    <w:p w14:paraId="7233B5AF" w14:textId="02F2B49C" w:rsidR="00FD3277" w:rsidRPr="006453CE" w:rsidRDefault="00FD3277" w:rsidP="00FD3277">
      <w:p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 xml:space="preserve">Programming Languages: </w:t>
      </w:r>
      <w:r w:rsidR="00DD08FC" w:rsidRPr="006453CE">
        <w:rPr>
          <w:rFonts w:ascii="Times New Roman" w:hAnsi="Times New Roman" w:cs="Times New Roman"/>
          <w:sz w:val="22"/>
          <w:szCs w:val="22"/>
        </w:rPr>
        <w:tab/>
      </w:r>
      <w:r w:rsidR="00DD08FC" w:rsidRPr="006453CE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65358B" w:rsidRPr="006453CE">
        <w:rPr>
          <w:rFonts w:ascii="Times New Roman" w:hAnsi="Times New Roman" w:cs="Times New Roman"/>
          <w:sz w:val="22"/>
          <w:szCs w:val="22"/>
        </w:rPr>
        <w:tab/>
      </w:r>
      <w:r w:rsidRPr="006453CE">
        <w:rPr>
          <w:rFonts w:ascii="Times New Roman" w:hAnsi="Times New Roman" w:cs="Times New Roman"/>
          <w:b/>
          <w:bCs/>
          <w:sz w:val="22"/>
          <w:szCs w:val="22"/>
        </w:rPr>
        <w:t>Python, C, Java, C</w:t>
      </w:r>
      <w:r w:rsidR="00DD08FC" w:rsidRPr="006453CE">
        <w:rPr>
          <w:rFonts w:ascii="Times New Roman" w:hAnsi="Times New Roman" w:cs="Times New Roman"/>
          <w:b/>
          <w:bCs/>
          <w:sz w:val="22"/>
          <w:szCs w:val="22"/>
        </w:rPr>
        <w:t>#</w:t>
      </w:r>
    </w:p>
    <w:p w14:paraId="44CDE280" w14:textId="28433472" w:rsidR="00FD3277" w:rsidRPr="006453CE" w:rsidRDefault="00FD3277" w:rsidP="00FD3277">
      <w:p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Computer Vision Libraries (Python):</w:t>
      </w:r>
      <w:r w:rsidR="0065358B" w:rsidRPr="006453CE">
        <w:rPr>
          <w:rFonts w:ascii="Times New Roman" w:hAnsi="Times New Roman" w:cs="Times New Roman"/>
          <w:sz w:val="22"/>
          <w:szCs w:val="22"/>
        </w:rPr>
        <w:tab/>
      </w:r>
      <w:r w:rsidR="006453CE">
        <w:rPr>
          <w:rFonts w:ascii="Times New Roman" w:hAnsi="Times New Roman" w:cs="Times New Roman"/>
          <w:sz w:val="22"/>
          <w:szCs w:val="22"/>
        </w:rPr>
        <w:tab/>
      </w:r>
      <w:r w:rsidRPr="006453CE">
        <w:rPr>
          <w:rFonts w:ascii="Times New Roman" w:hAnsi="Times New Roman" w:cs="Times New Roman"/>
          <w:b/>
          <w:bCs/>
          <w:sz w:val="22"/>
          <w:szCs w:val="22"/>
        </w:rPr>
        <w:t>OpenCV, Pillow, Sci</w:t>
      </w:r>
      <w:r w:rsidR="00E579C2" w:rsidRPr="006453CE">
        <w:rPr>
          <w:rFonts w:ascii="Times New Roman" w:hAnsi="Times New Roman" w:cs="Times New Roman"/>
          <w:b/>
          <w:bCs/>
          <w:sz w:val="22"/>
          <w:szCs w:val="22"/>
        </w:rPr>
        <w:t>P</w:t>
      </w:r>
      <w:r w:rsidRPr="006453CE">
        <w:rPr>
          <w:rFonts w:ascii="Times New Roman" w:hAnsi="Times New Roman" w:cs="Times New Roman"/>
          <w:b/>
          <w:bCs/>
          <w:sz w:val="22"/>
          <w:szCs w:val="22"/>
        </w:rPr>
        <w:t>y</w:t>
      </w:r>
    </w:p>
    <w:p w14:paraId="29772B7B" w14:textId="17109D81" w:rsidR="00FD3277" w:rsidRPr="006453CE" w:rsidRDefault="0065358B" w:rsidP="00E579C2">
      <w:pPr>
        <w:ind w:left="3600" w:hanging="3600"/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 xml:space="preserve">Libraries for Machine Learning </w:t>
      </w:r>
      <w:r w:rsidR="00FD3277" w:rsidRPr="006453CE">
        <w:rPr>
          <w:rFonts w:ascii="Times New Roman" w:hAnsi="Times New Roman" w:cs="Times New Roman"/>
          <w:sz w:val="22"/>
          <w:szCs w:val="22"/>
        </w:rPr>
        <w:t>(Python):</w:t>
      </w:r>
      <w:r w:rsidRPr="006453CE">
        <w:rPr>
          <w:rFonts w:ascii="Times New Roman" w:hAnsi="Times New Roman" w:cs="Times New Roman"/>
          <w:sz w:val="22"/>
          <w:szCs w:val="22"/>
        </w:rPr>
        <w:tab/>
      </w:r>
      <w:r w:rsidRPr="006453CE">
        <w:rPr>
          <w:rFonts w:ascii="Times New Roman" w:hAnsi="Times New Roman" w:cs="Times New Roman"/>
          <w:b/>
          <w:bCs/>
          <w:sz w:val="22"/>
          <w:szCs w:val="22"/>
        </w:rPr>
        <w:t>Num</w:t>
      </w:r>
      <w:r w:rsidR="00E579C2" w:rsidRPr="006453CE">
        <w:rPr>
          <w:rFonts w:ascii="Times New Roman" w:hAnsi="Times New Roman" w:cs="Times New Roman"/>
          <w:b/>
          <w:bCs/>
          <w:sz w:val="22"/>
          <w:szCs w:val="22"/>
        </w:rPr>
        <w:t>P</w:t>
      </w:r>
      <w:r w:rsidRPr="006453CE">
        <w:rPr>
          <w:rFonts w:ascii="Times New Roman" w:hAnsi="Times New Roman" w:cs="Times New Roman"/>
          <w:b/>
          <w:bCs/>
          <w:sz w:val="22"/>
          <w:szCs w:val="22"/>
        </w:rPr>
        <w:t xml:space="preserve">y, Pandas, Scikit-learn, </w:t>
      </w:r>
      <w:r w:rsidR="00E579C2" w:rsidRPr="006453CE">
        <w:rPr>
          <w:rFonts w:ascii="Times New Roman" w:hAnsi="Times New Roman" w:cs="Times New Roman"/>
          <w:b/>
          <w:bCs/>
          <w:sz w:val="22"/>
          <w:szCs w:val="22"/>
        </w:rPr>
        <w:t>TensorFlow</w:t>
      </w:r>
      <w:r w:rsidR="00FD3277" w:rsidRPr="006453CE">
        <w:rPr>
          <w:rFonts w:ascii="Times New Roman" w:hAnsi="Times New Roman" w:cs="Times New Roman"/>
          <w:b/>
          <w:bCs/>
          <w:sz w:val="22"/>
          <w:szCs w:val="22"/>
        </w:rPr>
        <w:t>, Keras (Tensor</w:t>
      </w:r>
      <w:r w:rsidR="00E579C2" w:rsidRPr="006453CE">
        <w:rPr>
          <w:rFonts w:ascii="Times New Roman" w:hAnsi="Times New Roman" w:cs="Times New Roman"/>
          <w:b/>
          <w:bCs/>
          <w:sz w:val="22"/>
          <w:szCs w:val="22"/>
        </w:rPr>
        <w:t>F</w:t>
      </w:r>
      <w:r w:rsidR="00FD3277" w:rsidRPr="006453CE">
        <w:rPr>
          <w:rFonts w:ascii="Times New Roman" w:hAnsi="Times New Roman" w:cs="Times New Roman"/>
          <w:b/>
          <w:bCs/>
          <w:sz w:val="22"/>
          <w:szCs w:val="22"/>
        </w:rPr>
        <w:t xml:space="preserve">low backend), </w:t>
      </w:r>
      <w:r w:rsidR="00E579C2" w:rsidRPr="006453CE">
        <w:rPr>
          <w:rFonts w:ascii="Times New Roman" w:hAnsi="Times New Roman" w:cs="Times New Roman"/>
          <w:b/>
          <w:bCs/>
          <w:sz w:val="22"/>
          <w:szCs w:val="22"/>
        </w:rPr>
        <w:t>P</w:t>
      </w:r>
      <w:r w:rsidR="00FD3277" w:rsidRPr="006453CE">
        <w:rPr>
          <w:rFonts w:ascii="Times New Roman" w:hAnsi="Times New Roman" w:cs="Times New Roman"/>
          <w:b/>
          <w:bCs/>
          <w:sz w:val="22"/>
          <w:szCs w:val="22"/>
        </w:rPr>
        <w:t>y</w:t>
      </w:r>
      <w:r w:rsidR="00E579C2" w:rsidRPr="006453CE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="00FD3277" w:rsidRPr="006453CE">
        <w:rPr>
          <w:rFonts w:ascii="Times New Roman" w:hAnsi="Times New Roman" w:cs="Times New Roman"/>
          <w:b/>
          <w:bCs/>
          <w:sz w:val="22"/>
          <w:szCs w:val="22"/>
        </w:rPr>
        <w:t>orch</w:t>
      </w:r>
      <w:r w:rsidR="00E579C2" w:rsidRPr="006453CE">
        <w:rPr>
          <w:rFonts w:ascii="Times New Roman" w:hAnsi="Times New Roman" w:cs="Times New Roman"/>
          <w:b/>
          <w:bCs/>
          <w:sz w:val="22"/>
          <w:szCs w:val="22"/>
        </w:rPr>
        <w:t>, Matplotlib</w:t>
      </w:r>
      <w:r w:rsidR="00B612F5" w:rsidRPr="006453CE">
        <w:rPr>
          <w:rFonts w:ascii="Times New Roman" w:hAnsi="Times New Roman" w:cs="Times New Roman"/>
          <w:b/>
          <w:bCs/>
          <w:sz w:val="22"/>
          <w:szCs w:val="22"/>
        </w:rPr>
        <w:t>, Gym, ML</w:t>
      </w:r>
      <w:r w:rsidR="007573C1" w:rsidRPr="006453CE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="00B612F5" w:rsidRPr="006453CE">
        <w:rPr>
          <w:rFonts w:ascii="Times New Roman" w:hAnsi="Times New Roman" w:cs="Times New Roman"/>
          <w:b/>
          <w:bCs/>
          <w:sz w:val="22"/>
          <w:szCs w:val="22"/>
        </w:rPr>
        <w:t>Agents (Unity)</w:t>
      </w:r>
    </w:p>
    <w:p w14:paraId="2CBC8623" w14:textId="5772A596" w:rsidR="00FD3277" w:rsidRPr="00DD08FC" w:rsidRDefault="00FD3277" w:rsidP="00FD3277">
      <w:pPr>
        <w:rPr>
          <w:rFonts w:ascii="Times New Roman" w:hAnsi="Times New Roman" w:cs="Times New Roman"/>
        </w:rPr>
      </w:pPr>
    </w:p>
    <w:p w14:paraId="64474029" w14:textId="278764EE" w:rsidR="00FD3277" w:rsidRPr="00DD08FC" w:rsidRDefault="00FD3277" w:rsidP="00FD327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DD08F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EDUCATION:</w:t>
      </w:r>
    </w:p>
    <w:p w14:paraId="26BCE471" w14:textId="353FBB80" w:rsidR="00FD3277" w:rsidRPr="006453CE" w:rsidRDefault="00FD3277" w:rsidP="00FD32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Don Bosco Bandel, Indian School of Certificate Examination</w:t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2004-2014</w:t>
      </w:r>
    </w:p>
    <w:p w14:paraId="155F8412" w14:textId="6908FF47" w:rsidR="00FD3277" w:rsidRPr="006453CE" w:rsidRDefault="00FD3277" w:rsidP="00FD32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Hooghly Collegiate School, West Bengal Council of Higher Secondary Education </w:t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2014-2016</w:t>
      </w:r>
    </w:p>
    <w:p w14:paraId="699C89AD" w14:textId="393C3CF1" w:rsidR="00FD3277" w:rsidRPr="006453CE" w:rsidRDefault="00FD3277" w:rsidP="00FD32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RKMRC, Narendrapur, Bachelors in Computer Science</w:t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2016-2019</w:t>
      </w:r>
    </w:p>
    <w:p w14:paraId="2291A6AF" w14:textId="19364892" w:rsidR="00FD3277" w:rsidRPr="006453CE" w:rsidRDefault="00FD3277" w:rsidP="00FD32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Vellore In</w:t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titute of Technology, Masters in Computer Application</w:t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358B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2019-2021</w:t>
      </w:r>
    </w:p>
    <w:p w14:paraId="746386D7" w14:textId="79236AD6" w:rsidR="00FD3277" w:rsidRDefault="00FD3277" w:rsidP="00FD3277">
      <w:pPr>
        <w:rPr>
          <w:rFonts w:ascii="Times New Roman" w:hAnsi="Times New Roman" w:cs="Times New Roman"/>
          <w:color w:val="000000" w:themeColor="text1"/>
        </w:rPr>
      </w:pPr>
    </w:p>
    <w:p w14:paraId="5EC688A1" w14:textId="77777777" w:rsidR="006453CE" w:rsidRPr="00DD08FC" w:rsidRDefault="006453CE" w:rsidP="00FD3277">
      <w:pPr>
        <w:rPr>
          <w:rFonts w:ascii="Times New Roman" w:hAnsi="Times New Roman" w:cs="Times New Roman"/>
          <w:color w:val="000000" w:themeColor="text1"/>
        </w:rPr>
      </w:pPr>
    </w:p>
    <w:p w14:paraId="40E82C75" w14:textId="77777777" w:rsidR="00E95162" w:rsidRPr="00DD08FC" w:rsidRDefault="00E95162" w:rsidP="00FD327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DD08F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Projects:</w:t>
      </w:r>
    </w:p>
    <w:p w14:paraId="1037CB91" w14:textId="3F373509" w:rsidR="00FD3277" w:rsidRPr="006453CE" w:rsidRDefault="00E95162" w:rsidP="00E951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Galaxy Zoo Classification Project</w:t>
      </w:r>
    </w:p>
    <w:p w14:paraId="43FA7B60" w14:textId="7FAE9AFF" w:rsidR="00E95162" w:rsidRPr="006453CE" w:rsidRDefault="00DD08FC" w:rsidP="00E95162">
      <w:pPr>
        <w:ind w:left="410"/>
        <w:rPr>
          <w:rFonts w:ascii="Times New Roman" w:hAnsi="Times New Roman" w:cs="Times New Roman"/>
          <w:color w:val="000000"/>
          <w:sz w:val="22"/>
          <w:szCs w:val="22"/>
        </w:rPr>
      </w:pPr>
      <w:r w:rsidRPr="006453CE"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="00E95162" w:rsidRPr="006453CE">
        <w:rPr>
          <w:rFonts w:ascii="Times New Roman" w:hAnsi="Times New Roman" w:cs="Times New Roman"/>
          <w:color w:val="000000"/>
          <w:sz w:val="22"/>
          <w:szCs w:val="22"/>
        </w:rPr>
        <w:t>mplement</w:t>
      </w:r>
      <w:r w:rsidRPr="006453CE">
        <w:rPr>
          <w:rFonts w:ascii="Times New Roman" w:hAnsi="Times New Roman" w:cs="Times New Roman"/>
          <w:color w:val="000000"/>
          <w:sz w:val="22"/>
          <w:szCs w:val="22"/>
        </w:rPr>
        <w:t>ed</w:t>
      </w:r>
      <w:r w:rsidR="00E95162"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453CE">
        <w:rPr>
          <w:rFonts w:ascii="Times New Roman" w:hAnsi="Times New Roman" w:cs="Times New Roman"/>
          <w:color w:val="000000"/>
          <w:sz w:val="22"/>
          <w:szCs w:val="22"/>
        </w:rPr>
        <w:t>a</w:t>
      </w:r>
      <w:r w:rsidR="00E95162"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579C2" w:rsidRPr="006453CE">
        <w:rPr>
          <w:rFonts w:ascii="Times New Roman" w:hAnsi="Times New Roman" w:cs="Times New Roman"/>
          <w:color w:val="000000"/>
          <w:sz w:val="22"/>
          <w:szCs w:val="22"/>
        </w:rPr>
        <w:t>deep convolutional</w:t>
      </w:r>
      <w:r w:rsidR="00E95162"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architecture</w:t>
      </w:r>
      <w:r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(ResNet 18)</w:t>
      </w:r>
      <w:r w:rsidR="00E95162"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to classify images of galaxy into 37 classes based on the</w:t>
      </w:r>
      <w:r w:rsidRPr="006453CE">
        <w:rPr>
          <w:rFonts w:ascii="Times New Roman" w:hAnsi="Times New Roman" w:cs="Times New Roman"/>
          <w:color w:val="000000"/>
          <w:sz w:val="22"/>
          <w:szCs w:val="22"/>
        </w:rPr>
        <w:t>ir</w:t>
      </w:r>
      <w:r w:rsidR="00E95162"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given properties as obtained from crowdsourced volunteers. Achieved an accuracy of ~90%.</w:t>
      </w:r>
    </w:p>
    <w:p w14:paraId="552E303C" w14:textId="67FD4922" w:rsidR="00E95162" w:rsidRPr="006453CE" w:rsidRDefault="00E95162" w:rsidP="00E95162">
      <w:pPr>
        <w:ind w:left="410"/>
        <w:rPr>
          <w:rFonts w:ascii="Times New Roman" w:hAnsi="Times New Roman" w:cs="Times New Roman"/>
          <w:color w:val="000000"/>
          <w:sz w:val="22"/>
          <w:szCs w:val="22"/>
        </w:rPr>
      </w:pPr>
    </w:p>
    <w:p w14:paraId="7AEB874C" w14:textId="6EA8C74E" w:rsidR="00E95162" w:rsidRPr="006453CE" w:rsidRDefault="00E95162" w:rsidP="00E951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Crowd Behavior Analysis with Deep Learning</w:t>
      </w:r>
    </w:p>
    <w:p w14:paraId="6E7D5910" w14:textId="7AFA878C" w:rsidR="00E95162" w:rsidRPr="006453CE" w:rsidRDefault="00E95162" w:rsidP="00E95162">
      <w:pPr>
        <w:ind w:left="410"/>
        <w:rPr>
          <w:rFonts w:ascii="Times New Roman" w:hAnsi="Times New Roman" w:cs="Times New Roman"/>
          <w:color w:val="000000"/>
          <w:sz w:val="22"/>
          <w:szCs w:val="22"/>
        </w:rPr>
      </w:pPr>
      <w:r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This project was implemented to classify video footages of crowd into either violent or non-violent using the </w:t>
      </w:r>
      <w:r w:rsidR="00DD08FC" w:rsidRPr="006453CE">
        <w:rPr>
          <w:rFonts w:ascii="Times New Roman" w:hAnsi="Times New Roman" w:cs="Times New Roman"/>
          <w:color w:val="000000"/>
          <w:sz w:val="22"/>
          <w:szCs w:val="22"/>
        </w:rPr>
        <w:t>3D convolutional</w:t>
      </w:r>
      <w:r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architecture</w:t>
      </w:r>
      <w:r w:rsidR="00DD08FC"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(C3D)</w:t>
      </w:r>
      <w:r w:rsidR="00325E28" w:rsidRPr="006453CE">
        <w:rPr>
          <w:rFonts w:ascii="Times New Roman" w:hAnsi="Times New Roman" w:cs="Times New Roman"/>
          <w:color w:val="000000"/>
          <w:sz w:val="22"/>
          <w:szCs w:val="22"/>
        </w:rPr>
        <w:t>, with moderate accuracy.</w:t>
      </w:r>
    </w:p>
    <w:p w14:paraId="245FFB60" w14:textId="113B5696" w:rsidR="00E95162" w:rsidRPr="006453CE" w:rsidRDefault="00E95162" w:rsidP="00E95162">
      <w:pPr>
        <w:ind w:left="410"/>
        <w:rPr>
          <w:rFonts w:ascii="Times New Roman" w:hAnsi="Times New Roman" w:cs="Times New Roman"/>
          <w:color w:val="000000"/>
          <w:sz w:val="22"/>
          <w:szCs w:val="22"/>
        </w:rPr>
      </w:pPr>
    </w:p>
    <w:p w14:paraId="2C7581A0" w14:textId="5BF300EF" w:rsidR="00E95162" w:rsidRPr="006453CE" w:rsidRDefault="00E95162" w:rsidP="00E951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color w:val="000000"/>
          <w:sz w:val="22"/>
          <w:szCs w:val="22"/>
        </w:rPr>
        <w:t>Self-Driving Car Agent in a Custom Environment using Deep Reinforcement Learning</w:t>
      </w:r>
    </w:p>
    <w:p w14:paraId="013AD8AF" w14:textId="4ADDE46E" w:rsidR="00E95162" w:rsidRPr="006453CE" w:rsidRDefault="00E95162" w:rsidP="00E95162">
      <w:pPr>
        <w:ind w:left="41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Developed a custom environment in Unity and trained a car to traverse the environment effectively to reach its destination using reinforcement learning algorithms PPO and A2C</w:t>
      </w:r>
      <w:r w:rsidR="00DD08FC" w:rsidRPr="006453CE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0494EFC" w14:textId="1767B9B2" w:rsidR="00E95162" w:rsidRPr="006453CE" w:rsidRDefault="00E95162" w:rsidP="00E95162">
      <w:pPr>
        <w:ind w:left="41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14B9239" w14:textId="1477A592" w:rsidR="00E95162" w:rsidRPr="006453CE" w:rsidRDefault="00E95162" w:rsidP="00E951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Convolutional Neural Network from Scratch using Tensor</w:t>
      </w:r>
      <w:r w:rsidR="00E579C2" w:rsidRPr="006453C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F</w:t>
      </w:r>
      <w:r w:rsidRPr="006453C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low</w:t>
      </w:r>
    </w:p>
    <w:p w14:paraId="68CC8D7A" w14:textId="5337D465" w:rsidR="00E95162" w:rsidRPr="006453CE" w:rsidRDefault="00DD08FC" w:rsidP="00E95162">
      <w:pPr>
        <w:ind w:left="410"/>
        <w:rPr>
          <w:rFonts w:ascii="Times New Roman" w:hAnsi="Times New Roman" w:cs="Times New Roman"/>
          <w:color w:val="000000"/>
          <w:sz w:val="22"/>
          <w:szCs w:val="22"/>
        </w:rPr>
      </w:pPr>
      <w:r w:rsidRPr="006453CE">
        <w:rPr>
          <w:rFonts w:ascii="Times New Roman" w:hAnsi="Times New Roman" w:cs="Times New Roman"/>
          <w:color w:val="000000"/>
          <w:sz w:val="22"/>
          <w:szCs w:val="22"/>
        </w:rPr>
        <w:t>Developed</w:t>
      </w:r>
      <w:r w:rsidR="00E95162"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a simple CNN architecture, using Tensor</w:t>
      </w:r>
      <w:r w:rsidR="00E579C2" w:rsidRPr="006453CE">
        <w:rPr>
          <w:rFonts w:ascii="Times New Roman" w:hAnsi="Times New Roman" w:cs="Times New Roman"/>
          <w:color w:val="000000"/>
          <w:sz w:val="22"/>
          <w:szCs w:val="22"/>
        </w:rPr>
        <w:t>F</w:t>
      </w:r>
      <w:r w:rsidR="00E95162" w:rsidRPr="006453CE">
        <w:rPr>
          <w:rFonts w:ascii="Times New Roman" w:hAnsi="Times New Roman" w:cs="Times New Roman"/>
          <w:color w:val="000000"/>
          <w:sz w:val="22"/>
          <w:szCs w:val="22"/>
        </w:rPr>
        <w:t>low</w:t>
      </w:r>
      <w:r w:rsidR="00E579C2" w:rsidRPr="006453CE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E95162"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to classify the Extended-MNIST dataset</w:t>
      </w:r>
      <w:r w:rsidRPr="006453CE">
        <w:rPr>
          <w:rFonts w:ascii="Times New Roman" w:hAnsi="Times New Roman" w:cs="Times New Roman"/>
          <w:color w:val="000000"/>
          <w:sz w:val="22"/>
          <w:szCs w:val="22"/>
        </w:rPr>
        <w:t xml:space="preserve"> with 92% accuracy</w:t>
      </w:r>
    </w:p>
    <w:p w14:paraId="5B864A34" w14:textId="49D99C3C" w:rsidR="00E95162" w:rsidRPr="006453CE" w:rsidRDefault="00E95162" w:rsidP="00E95162">
      <w:pPr>
        <w:ind w:left="410"/>
        <w:rPr>
          <w:rFonts w:ascii="Times New Roman" w:hAnsi="Times New Roman" w:cs="Times New Roman"/>
          <w:color w:val="000000"/>
          <w:sz w:val="22"/>
          <w:szCs w:val="22"/>
        </w:rPr>
      </w:pPr>
    </w:p>
    <w:p w14:paraId="3C4B807D" w14:textId="0FF49194" w:rsidR="00E95162" w:rsidRPr="006453CE" w:rsidRDefault="00E95162" w:rsidP="00E951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sz w:val="22"/>
          <w:szCs w:val="22"/>
        </w:rPr>
        <w:t>Movie and TV Show Dataset Analysis</w:t>
      </w:r>
    </w:p>
    <w:p w14:paraId="34819EE0" w14:textId="08EF554B" w:rsidR="00E95162" w:rsidRPr="006453CE" w:rsidRDefault="00E95162" w:rsidP="00E95162">
      <w:pPr>
        <w:ind w:left="410"/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 xml:space="preserve">This project utilizes the BeautifulSoup web-scraping library in Python to extract information on the top movies from </w:t>
      </w:r>
      <w:r w:rsidR="00DD08FC" w:rsidRPr="006453CE">
        <w:rPr>
          <w:rFonts w:ascii="Times New Roman" w:hAnsi="Times New Roman" w:cs="Times New Roman"/>
          <w:sz w:val="22"/>
          <w:szCs w:val="22"/>
        </w:rPr>
        <w:t>online</w:t>
      </w:r>
      <w:r w:rsidRPr="006453CE">
        <w:rPr>
          <w:rFonts w:ascii="Times New Roman" w:hAnsi="Times New Roman" w:cs="Times New Roman"/>
          <w:sz w:val="22"/>
          <w:szCs w:val="22"/>
        </w:rPr>
        <w:t xml:space="preserve"> site</w:t>
      </w:r>
      <w:r w:rsidR="00DD08FC" w:rsidRPr="006453CE">
        <w:rPr>
          <w:rFonts w:ascii="Times New Roman" w:hAnsi="Times New Roman" w:cs="Times New Roman"/>
          <w:sz w:val="22"/>
          <w:szCs w:val="22"/>
        </w:rPr>
        <w:t xml:space="preserve">s and perform </w:t>
      </w:r>
      <w:r w:rsidRPr="006453CE">
        <w:rPr>
          <w:rFonts w:ascii="Times New Roman" w:hAnsi="Times New Roman" w:cs="Times New Roman"/>
          <w:sz w:val="22"/>
          <w:szCs w:val="22"/>
        </w:rPr>
        <w:t>data analysis</w:t>
      </w:r>
      <w:r w:rsidR="00DD08FC" w:rsidRPr="006453CE">
        <w:rPr>
          <w:rFonts w:ascii="Times New Roman" w:hAnsi="Times New Roman" w:cs="Times New Roman"/>
          <w:sz w:val="22"/>
          <w:szCs w:val="22"/>
        </w:rPr>
        <w:t>.</w:t>
      </w:r>
    </w:p>
    <w:p w14:paraId="60A7E1C1" w14:textId="1E92E79C" w:rsidR="00C96666" w:rsidRPr="006453CE" w:rsidRDefault="00C96666" w:rsidP="00E95162">
      <w:pPr>
        <w:ind w:left="410"/>
        <w:rPr>
          <w:rFonts w:ascii="Times New Roman" w:hAnsi="Times New Roman" w:cs="Times New Roman"/>
          <w:sz w:val="22"/>
          <w:szCs w:val="22"/>
        </w:rPr>
      </w:pPr>
    </w:p>
    <w:p w14:paraId="04CBFEB4" w14:textId="438CEADC" w:rsidR="00C96666" w:rsidRPr="006453CE" w:rsidRDefault="00C96666" w:rsidP="00C966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sz w:val="22"/>
          <w:szCs w:val="22"/>
        </w:rPr>
        <w:t>Kaggle Pulsar Star Prediction</w:t>
      </w:r>
    </w:p>
    <w:p w14:paraId="395EEEE7" w14:textId="0174701E" w:rsidR="0063285A" w:rsidRDefault="00C96666" w:rsidP="008C7FDA">
      <w:pPr>
        <w:ind w:left="410"/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The final Project</w:t>
      </w:r>
      <w:r w:rsidR="002026C5" w:rsidRPr="006453CE">
        <w:rPr>
          <w:rFonts w:ascii="Times New Roman" w:hAnsi="Times New Roman" w:cs="Times New Roman"/>
          <w:sz w:val="22"/>
          <w:szCs w:val="22"/>
        </w:rPr>
        <w:t xml:space="preserve"> under the Machine Learning Crash Course organized by GDG, Kolkata, to implement a simple NN to classify a star as Pulsar or Non-Pulsar based on it features with 98.14% accuracy.</w:t>
      </w:r>
    </w:p>
    <w:p w14:paraId="6AFDEA64" w14:textId="77777777" w:rsidR="006453CE" w:rsidRPr="006453CE" w:rsidRDefault="006453CE" w:rsidP="008C7FDA">
      <w:pPr>
        <w:ind w:left="410"/>
        <w:rPr>
          <w:rFonts w:ascii="Times New Roman" w:hAnsi="Times New Roman" w:cs="Times New Roman"/>
          <w:sz w:val="22"/>
          <w:szCs w:val="22"/>
        </w:rPr>
      </w:pPr>
    </w:p>
    <w:p w14:paraId="2ACCD048" w14:textId="0E5F1C9F" w:rsidR="00E95162" w:rsidRPr="00DD08FC" w:rsidRDefault="00E95162" w:rsidP="00E95162">
      <w:pPr>
        <w:rPr>
          <w:rFonts w:ascii="Times New Roman" w:hAnsi="Times New Roman" w:cs="Times New Roman"/>
        </w:rPr>
      </w:pPr>
    </w:p>
    <w:p w14:paraId="71D9B7A8" w14:textId="51E685D8" w:rsidR="00E95162" w:rsidRPr="006453CE" w:rsidRDefault="00E95162" w:rsidP="00E9516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sz w:val="22"/>
          <w:szCs w:val="22"/>
        </w:rPr>
        <w:lastRenderedPageBreak/>
        <w:t>Activitie</w:t>
      </w:r>
      <w:r w:rsidR="00B612F5" w:rsidRPr="006453CE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DD08FC" w:rsidRPr="006453CE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5D93AF5D" w14:textId="76BEF55B" w:rsidR="00E95162" w:rsidRPr="006453CE" w:rsidRDefault="00E95162" w:rsidP="00E951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Content Writing Internship at TechGeekers for their online blog. A work-from-home internship.</w:t>
      </w:r>
    </w:p>
    <w:p w14:paraId="16D799EC" w14:textId="27EA89FA" w:rsidR="00E95162" w:rsidRPr="006453CE" w:rsidRDefault="00E95162" w:rsidP="00E951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 xml:space="preserve">Participated </w:t>
      </w:r>
      <w:r w:rsidR="00DD08FC" w:rsidRPr="006453CE">
        <w:rPr>
          <w:rFonts w:ascii="Times New Roman" w:hAnsi="Times New Roman" w:cs="Times New Roman"/>
          <w:sz w:val="22"/>
          <w:szCs w:val="22"/>
        </w:rPr>
        <w:t>in</w:t>
      </w:r>
      <w:r w:rsidRPr="006453CE">
        <w:rPr>
          <w:rFonts w:ascii="Times New Roman" w:hAnsi="Times New Roman" w:cs="Times New Roman"/>
          <w:sz w:val="22"/>
          <w:szCs w:val="22"/>
        </w:rPr>
        <w:t xml:space="preserve"> DevJams’19</w:t>
      </w:r>
      <w:r w:rsidR="00B612F5" w:rsidRPr="006453CE">
        <w:rPr>
          <w:rFonts w:ascii="Times New Roman" w:hAnsi="Times New Roman" w:cs="Times New Roman"/>
          <w:sz w:val="22"/>
          <w:szCs w:val="22"/>
        </w:rPr>
        <w:t>, a hackathon organized by DSC VIT</w:t>
      </w:r>
      <w:r w:rsidRPr="006453CE">
        <w:rPr>
          <w:rFonts w:ascii="Times New Roman" w:hAnsi="Times New Roman" w:cs="Times New Roman"/>
          <w:sz w:val="22"/>
          <w:szCs w:val="22"/>
        </w:rPr>
        <w:t xml:space="preserve">, </w:t>
      </w:r>
      <w:r w:rsidR="00AC0CA5" w:rsidRPr="006453CE">
        <w:rPr>
          <w:rFonts w:ascii="Times New Roman" w:hAnsi="Times New Roman" w:cs="Times New Roman"/>
          <w:sz w:val="22"/>
          <w:szCs w:val="22"/>
        </w:rPr>
        <w:t>where we build an indoor navigation app</w:t>
      </w:r>
      <w:r w:rsidR="00B612F5" w:rsidRPr="006453CE">
        <w:rPr>
          <w:rFonts w:ascii="Times New Roman" w:hAnsi="Times New Roman" w:cs="Times New Roman"/>
          <w:sz w:val="22"/>
          <w:szCs w:val="22"/>
        </w:rPr>
        <w:t xml:space="preserve"> in Android</w:t>
      </w:r>
      <w:r w:rsidR="00AC0CA5" w:rsidRPr="006453CE">
        <w:rPr>
          <w:rFonts w:ascii="Times New Roman" w:hAnsi="Times New Roman" w:cs="Times New Roman"/>
          <w:sz w:val="22"/>
          <w:szCs w:val="22"/>
        </w:rPr>
        <w:t xml:space="preserve"> using </w:t>
      </w:r>
      <w:proofErr w:type="spellStart"/>
      <w:r w:rsidR="00AC0CA5" w:rsidRPr="006453CE">
        <w:rPr>
          <w:rFonts w:ascii="Times New Roman" w:hAnsi="Times New Roman" w:cs="Times New Roman"/>
          <w:sz w:val="22"/>
          <w:szCs w:val="22"/>
        </w:rPr>
        <w:t>ARCore</w:t>
      </w:r>
      <w:proofErr w:type="spellEnd"/>
      <w:r w:rsidR="00AC0CA5" w:rsidRPr="006453CE">
        <w:rPr>
          <w:rFonts w:ascii="Times New Roman" w:hAnsi="Times New Roman" w:cs="Times New Roman"/>
          <w:sz w:val="22"/>
          <w:szCs w:val="22"/>
        </w:rPr>
        <w:t>.</w:t>
      </w:r>
    </w:p>
    <w:p w14:paraId="7EFD76D2" w14:textId="7CF69C55" w:rsidR="00E95162" w:rsidRPr="006453CE" w:rsidRDefault="00B612F5" w:rsidP="008C703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Attended the Machine Learning Crash Course organized by Google Developers Group, Kolkata to get an introduction in the field of Machine Learning.</w:t>
      </w:r>
    </w:p>
    <w:p w14:paraId="1BD86F74" w14:textId="77777777" w:rsidR="00B612F5" w:rsidRPr="006453CE" w:rsidRDefault="00B612F5" w:rsidP="00B612F5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2EF6816" w14:textId="56FEA837" w:rsidR="008C7031" w:rsidRPr="006453CE" w:rsidRDefault="008C7031" w:rsidP="008C703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sz w:val="22"/>
          <w:szCs w:val="22"/>
        </w:rPr>
        <w:t>Ho</w:t>
      </w:r>
      <w:r w:rsidR="00E579C2" w:rsidRPr="006453CE"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6453CE">
        <w:rPr>
          <w:rFonts w:ascii="Times New Roman" w:hAnsi="Times New Roman" w:cs="Times New Roman"/>
          <w:b/>
          <w:bCs/>
          <w:sz w:val="22"/>
          <w:szCs w:val="22"/>
        </w:rPr>
        <w:t>bi</w:t>
      </w:r>
      <w:r w:rsidR="00E579C2" w:rsidRPr="006453CE"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Pr="006453CE">
        <w:rPr>
          <w:rFonts w:ascii="Times New Roman" w:hAnsi="Times New Roman" w:cs="Times New Roman"/>
          <w:b/>
          <w:bCs/>
          <w:sz w:val="22"/>
          <w:szCs w:val="22"/>
        </w:rPr>
        <w:t>s:</w:t>
      </w:r>
    </w:p>
    <w:p w14:paraId="58C04FF8" w14:textId="0C9C4730" w:rsidR="00FA6CC6" w:rsidRDefault="007573C1" w:rsidP="008C7031">
      <w:p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Reading b</w:t>
      </w:r>
      <w:r w:rsidR="00DD08FC" w:rsidRPr="006453CE">
        <w:rPr>
          <w:rFonts w:ascii="Times New Roman" w:hAnsi="Times New Roman" w:cs="Times New Roman"/>
          <w:sz w:val="22"/>
          <w:szCs w:val="22"/>
        </w:rPr>
        <w:t>ooks on the adventure and mystery genre, binge watching series, football and writing blogs on technical stuff.</w:t>
      </w:r>
    </w:p>
    <w:p w14:paraId="6263C32B" w14:textId="77777777" w:rsidR="006453CE" w:rsidRPr="006453CE" w:rsidRDefault="006453CE" w:rsidP="008C7031">
      <w:pPr>
        <w:rPr>
          <w:rFonts w:ascii="Times New Roman" w:hAnsi="Times New Roman" w:cs="Times New Roman"/>
          <w:sz w:val="22"/>
          <w:szCs w:val="22"/>
        </w:rPr>
      </w:pPr>
    </w:p>
    <w:p w14:paraId="589F1399" w14:textId="69BFA953" w:rsidR="00B612F5" w:rsidRPr="006453CE" w:rsidRDefault="00C96666" w:rsidP="00FA6CC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sz w:val="22"/>
          <w:szCs w:val="22"/>
        </w:rPr>
        <w:t>Additional</w:t>
      </w:r>
      <w:r w:rsidR="00FA6CC6" w:rsidRPr="006453C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453CE">
        <w:rPr>
          <w:rFonts w:ascii="Times New Roman" w:hAnsi="Times New Roman" w:cs="Times New Roman"/>
          <w:b/>
          <w:bCs/>
          <w:sz w:val="22"/>
          <w:szCs w:val="22"/>
        </w:rPr>
        <w:t>Activities</w:t>
      </w:r>
      <w:r w:rsidR="00B612F5" w:rsidRPr="006453CE">
        <w:rPr>
          <w:rFonts w:ascii="Times New Roman" w:hAnsi="Times New Roman" w:cs="Times New Roman"/>
          <w:b/>
          <w:bCs/>
          <w:sz w:val="22"/>
          <w:szCs w:val="22"/>
        </w:rPr>
        <w:t xml:space="preserve"> and Certificate</w:t>
      </w:r>
      <w:r w:rsidR="00FA6CC6" w:rsidRPr="006453CE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7E153126" w14:textId="0D773243" w:rsidR="00FA6CC6" w:rsidRPr="006453CE" w:rsidRDefault="00C96666" w:rsidP="00FA6CC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Member of the ACM Chapter at VIT in the Research department.</w:t>
      </w:r>
    </w:p>
    <w:p w14:paraId="3BFA86A6" w14:textId="78CFBFB2" w:rsidR="002026C5" w:rsidRPr="006453CE" w:rsidRDefault="0063285A" w:rsidP="00B612F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Selected for the Facebook Udacity Scholarship for the Secure and Private AI Challenge.</w:t>
      </w:r>
    </w:p>
    <w:p w14:paraId="54FA1B1B" w14:textId="6E7F854B" w:rsidR="00B612F5" w:rsidRPr="006453CE" w:rsidRDefault="00B612F5" w:rsidP="00B612F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Completed three courses of the Deep Learning Specialization in Coursera.</w:t>
      </w:r>
    </w:p>
    <w:p w14:paraId="2D2984C9" w14:textId="53690F33" w:rsidR="00E63C4F" w:rsidRPr="006453CE" w:rsidRDefault="00E63C4F" w:rsidP="00B612F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Achieved a maximum 3</w:t>
      </w:r>
      <w:r w:rsidR="007573C1" w:rsidRPr="006453CE">
        <w:rPr>
          <w:rFonts w:ascii="Times New Roman" w:hAnsi="Times New Roman" w:cs="Times New Roman"/>
          <w:sz w:val="22"/>
          <w:szCs w:val="22"/>
        </w:rPr>
        <w:t>-</w:t>
      </w:r>
      <w:r w:rsidRPr="006453CE">
        <w:rPr>
          <w:rFonts w:ascii="Times New Roman" w:hAnsi="Times New Roman" w:cs="Times New Roman"/>
          <w:sz w:val="22"/>
          <w:szCs w:val="22"/>
        </w:rPr>
        <w:t>star rating in Code</w:t>
      </w:r>
      <w:r w:rsidR="007573C1" w:rsidRPr="006453CE">
        <w:rPr>
          <w:rFonts w:ascii="Times New Roman" w:hAnsi="Times New Roman" w:cs="Times New Roman"/>
          <w:sz w:val="22"/>
          <w:szCs w:val="22"/>
        </w:rPr>
        <w:t>C</w:t>
      </w:r>
      <w:r w:rsidRPr="006453CE">
        <w:rPr>
          <w:rFonts w:ascii="Times New Roman" w:hAnsi="Times New Roman" w:cs="Times New Roman"/>
          <w:sz w:val="22"/>
          <w:szCs w:val="22"/>
        </w:rPr>
        <w:t>hef.</w:t>
      </w:r>
    </w:p>
    <w:p w14:paraId="2EB8B467" w14:textId="763D2354" w:rsidR="00FA6CC6" w:rsidRPr="006453CE" w:rsidRDefault="00C96666" w:rsidP="00FA6CC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Helped in successfully organizing the prominent Code 2 Create hackathon, in VIT, from the ACM Chapter.</w:t>
      </w:r>
    </w:p>
    <w:p w14:paraId="22813BAA" w14:textId="00790959" w:rsidR="00C96666" w:rsidRPr="006453CE" w:rsidRDefault="00C96666" w:rsidP="00FA6CC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Organized the first ever technical event under the Computer Science department of RKMRC</w:t>
      </w:r>
      <w:r w:rsidR="00AC0CA5" w:rsidRPr="006453CE">
        <w:rPr>
          <w:rFonts w:ascii="Times New Roman" w:hAnsi="Times New Roman" w:cs="Times New Roman"/>
          <w:sz w:val="22"/>
          <w:szCs w:val="22"/>
        </w:rPr>
        <w:t>, ENVISION</w:t>
      </w:r>
      <w:r w:rsidR="007573C1" w:rsidRPr="006453CE">
        <w:rPr>
          <w:rFonts w:ascii="Times New Roman" w:hAnsi="Times New Roman" w:cs="Times New Roman"/>
          <w:sz w:val="22"/>
          <w:szCs w:val="22"/>
        </w:rPr>
        <w:t>.</w:t>
      </w:r>
    </w:p>
    <w:p w14:paraId="3633FE5E" w14:textId="3DC86259" w:rsidR="00AC0CA5" w:rsidRPr="006453CE" w:rsidRDefault="00AC0CA5" w:rsidP="0063285A">
      <w:pPr>
        <w:rPr>
          <w:rFonts w:ascii="Times New Roman" w:hAnsi="Times New Roman" w:cs="Times New Roman"/>
          <w:sz w:val="22"/>
          <w:szCs w:val="22"/>
        </w:rPr>
      </w:pPr>
    </w:p>
    <w:p w14:paraId="4B71D868" w14:textId="70DB6562" w:rsidR="008C7FDA" w:rsidRPr="006453CE" w:rsidRDefault="008C7FDA" w:rsidP="0063285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sz w:val="22"/>
          <w:szCs w:val="22"/>
        </w:rPr>
        <w:t>Additional Projects:</w:t>
      </w:r>
    </w:p>
    <w:p w14:paraId="063AAE9D" w14:textId="77777777" w:rsidR="008C7FDA" w:rsidRPr="006453CE" w:rsidRDefault="008C7FDA" w:rsidP="008C7F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sz w:val="22"/>
          <w:szCs w:val="22"/>
        </w:rPr>
        <w:t>Generating Anime faces using GAN</w:t>
      </w:r>
    </w:p>
    <w:p w14:paraId="2BCD4D40" w14:textId="36D90F17" w:rsidR="008C7FDA" w:rsidRPr="006453CE" w:rsidRDefault="008C7FDA" w:rsidP="008C7FDA">
      <w:pPr>
        <w:ind w:left="360"/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Implemented a simple Generative Adversarial Network to generate faces of anime characters. It was a basic implementation, aimed at understanding the working of the network.</w:t>
      </w:r>
    </w:p>
    <w:p w14:paraId="4024A81E" w14:textId="59525AAB" w:rsidR="00B612F5" w:rsidRPr="006453CE" w:rsidRDefault="00B612F5" w:rsidP="008C7FDA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476D2ECF" w14:textId="4316D534" w:rsidR="00B612F5" w:rsidRPr="006453CE" w:rsidRDefault="00B612F5" w:rsidP="00B612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b/>
          <w:bCs/>
          <w:sz w:val="22"/>
          <w:szCs w:val="22"/>
        </w:rPr>
        <w:t>Securing AI with Federated Learning</w:t>
      </w:r>
    </w:p>
    <w:p w14:paraId="5DFDF398" w14:textId="053B2041" w:rsidR="00B612F5" w:rsidRPr="006453CE" w:rsidRDefault="00B612F5" w:rsidP="00B612F5">
      <w:pPr>
        <w:ind w:left="360"/>
        <w:rPr>
          <w:rFonts w:ascii="Times New Roman" w:hAnsi="Times New Roman" w:cs="Times New Roman"/>
          <w:sz w:val="22"/>
          <w:szCs w:val="22"/>
        </w:rPr>
      </w:pPr>
      <w:r w:rsidRPr="006453CE">
        <w:rPr>
          <w:rFonts w:ascii="Times New Roman" w:hAnsi="Times New Roman" w:cs="Times New Roman"/>
          <w:sz w:val="22"/>
          <w:szCs w:val="22"/>
        </w:rPr>
        <w:t>Implemented the Federated Learning technique in securing machine learning, as a project for the Secure and Private AI Scholarship challenge.</w:t>
      </w:r>
    </w:p>
    <w:p w14:paraId="17283FE1" w14:textId="77777777" w:rsidR="00B612F5" w:rsidRPr="006453CE" w:rsidRDefault="00B612F5" w:rsidP="00B612F5">
      <w:pPr>
        <w:rPr>
          <w:rFonts w:ascii="Times New Roman" w:hAnsi="Times New Roman" w:cs="Times New Roman"/>
          <w:sz w:val="22"/>
          <w:szCs w:val="22"/>
        </w:rPr>
      </w:pPr>
    </w:p>
    <w:p w14:paraId="788DA886" w14:textId="6D871C35" w:rsidR="00325E28" w:rsidRPr="006453CE" w:rsidRDefault="00325E28" w:rsidP="008C7FDA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7351FD16" w14:textId="77777777" w:rsidR="00325E28" w:rsidRPr="008C7FDA" w:rsidRDefault="00325E28" w:rsidP="008C7FDA">
      <w:pPr>
        <w:ind w:left="360"/>
        <w:rPr>
          <w:rFonts w:ascii="Times New Roman" w:hAnsi="Times New Roman" w:cs="Times New Roman"/>
        </w:rPr>
      </w:pPr>
    </w:p>
    <w:sectPr w:rsidR="00325E28" w:rsidRPr="008C7FDA">
      <w:footerReference w:type="default" r:id="rId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B9B39" w14:textId="77777777" w:rsidR="00AC3E35" w:rsidRDefault="00AC3E35">
      <w:r>
        <w:separator/>
      </w:r>
    </w:p>
  </w:endnote>
  <w:endnote w:type="continuationSeparator" w:id="0">
    <w:p w14:paraId="2CF530A6" w14:textId="77777777" w:rsidR="00AC3E35" w:rsidRDefault="00AC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AE0D0" w14:textId="77777777" w:rsidR="00FA6CC6" w:rsidRDefault="00FA6CC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B86D9" w14:textId="77777777" w:rsidR="00AC3E35" w:rsidRDefault="00AC3E35">
      <w:r>
        <w:separator/>
      </w:r>
    </w:p>
  </w:footnote>
  <w:footnote w:type="continuationSeparator" w:id="0">
    <w:p w14:paraId="60529E1D" w14:textId="77777777" w:rsidR="00AC3E35" w:rsidRDefault="00AC3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302A2"/>
    <w:multiLevelType w:val="hybridMultilevel"/>
    <w:tmpl w:val="8552F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0B6AAB"/>
    <w:multiLevelType w:val="hybridMultilevel"/>
    <w:tmpl w:val="F5601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526419"/>
    <w:multiLevelType w:val="hybridMultilevel"/>
    <w:tmpl w:val="D65E9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551848"/>
    <w:multiLevelType w:val="hybridMultilevel"/>
    <w:tmpl w:val="3432E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E28EC"/>
    <w:multiLevelType w:val="hybridMultilevel"/>
    <w:tmpl w:val="13FE707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788740E"/>
    <w:multiLevelType w:val="hybridMultilevel"/>
    <w:tmpl w:val="F612A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7A04B51"/>
    <w:multiLevelType w:val="hybridMultilevel"/>
    <w:tmpl w:val="3DA8B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E182C7B"/>
    <w:multiLevelType w:val="hybridMultilevel"/>
    <w:tmpl w:val="2CB23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7"/>
  </w:num>
  <w:num w:numId="13">
    <w:abstractNumId w:val="19"/>
  </w:num>
  <w:num w:numId="14">
    <w:abstractNumId w:val="15"/>
  </w:num>
  <w:num w:numId="15">
    <w:abstractNumId w:val="14"/>
  </w:num>
  <w:num w:numId="16">
    <w:abstractNumId w:val="13"/>
  </w:num>
  <w:num w:numId="17">
    <w:abstractNumId w:val="11"/>
  </w:num>
  <w:num w:numId="18">
    <w:abstractNumId w:val="18"/>
  </w:num>
  <w:num w:numId="19">
    <w:abstractNumId w:val="12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77"/>
    <w:rsid w:val="000425C6"/>
    <w:rsid w:val="000C5155"/>
    <w:rsid w:val="000F1DC7"/>
    <w:rsid w:val="001764A6"/>
    <w:rsid w:val="002026C5"/>
    <w:rsid w:val="002F47D4"/>
    <w:rsid w:val="00325E28"/>
    <w:rsid w:val="00337C64"/>
    <w:rsid w:val="003E7996"/>
    <w:rsid w:val="003F3B40"/>
    <w:rsid w:val="004459B3"/>
    <w:rsid w:val="00490268"/>
    <w:rsid w:val="004C3892"/>
    <w:rsid w:val="005648FD"/>
    <w:rsid w:val="005B7925"/>
    <w:rsid w:val="0063285A"/>
    <w:rsid w:val="006453CE"/>
    <w:rsid w:val="0065358B"/>
    <w:rsid w:val="006D3B8E"/>
    <w:rsid w:val="006E61DE"/>
    <w:rsid w:val="00712145"/>
    <w:rsid w:val="007143C3"/>
    <w:rsid w:val="00726583"/>
    <w:rsid w:val="0073379B"/>
    <w:rsid w:val="007573C1"/>
    <w:rsid w:val="007C51D0"/>
    <w:rsid w:val="007C6D48"/>
    <w:rsid w:val="008B2D0D"/>
    <w:rsid w:val="008C7031"/>
    <w:rsid w:val="008C7FDA"/>
    <w:rsid w:val="008E1F80"/>
    <w:rsid w:val="00971A48"/>
    <w:rsid w:val="00990CBB"/>
    <w:rsid w:val="00AC0CA5"/>
    <w:rsid w:val="00AC3E35"/>
    <w:rsid w:val="00B0548E"/>
    <w:rsid w:val="00B06F91"/>
    <w:rsid w:val="00B550F6"/>
    <w:rsid w:val="00B612F5"/>
    <w:rsid w:val="00B622BC"/>
    <w:rsid w:val="00BD5B36"/>
    <w:rsid w:val="00BE5218"/>
    <w:rsid w:val="00C056DC"/>
    <w:rsid w:val="00C74A5E"/>
    <w:rsid w:val="00C74AEB"/>
    <w:rsid w:val="00C773C5"/>
    <w:rsid w:val="00C96666"/>
    <w:rsid w:val="00D136AC"/>
    <w:rsid w:val="00D469F8"/>
    <w:rsid w:val="00D54540"/>
    <w:rsid w:val="00D77989"/>
    <w:rsid w:val="00DB7951"/>
    <w:rsid w:val="00DD08FC"/>
    <w:rsid w:val="00DE55F0"/>
    <w:rsid w:val="00E10969"/>
    <w:rsid w:val="00E579C2"/>
    <w:rsid w:val="00E63C4F"/>
    <w:rsid w:val="00E95162"/>
    <w:rsid w:val="00EB514D"/>
    <w:rsid w:val="00EC72F0"/>
    <w:rsid w:val="00EF0CB5"/>
    <w:rsid w:val="00EF5D7C"/>
    <w:rsid w:val="00FA6CC6"/>
    <w:rsid w:val="00FB54AB"/>
    <w:rsid w:val="00FB6C2D"/>
    <w:rsid w:val="00FD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F7363"/>
  <w15:chartTrackingRefBased/>
  <w15:docId w15:val="{C59FB3EF-FC3F-43AC-B6C1-409D9809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CC6"/>
    <w:pPr>
      <w:spacing w:line="240" w:lineRule="auto"/>
    </w:pPr>
    <w:rPr>
      <w:rFonts w:ascii="Calibri" w:eastAsia="Calibri" w:hAnsi="Calibri" w:cs="Calibri"/>
      <w:color w:val="auto"/>
      <w:sz w:val="20"/>
      <w:szCs w:val="20"/>
      <w:lang w:eastAsia="en-IN"/>
    </w:rPr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74AEB"/>
    <w:pPr>
      <w:spacing w:after="120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</w:style>
  <w:style w:type="paragraph" w:styleId="Footer">
    <w:name w:val="footer"/>
    <w:basedOn w:val="Normal"/>
    <w:link w:val="FooterChar"/>
    <w:uiPriority w:val="99"/>
    <w:unhideWhenUsed/>
    <w:rsid w:val="00C74AEB"/>
    <w:pPr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zylazylife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imadri.tito13@vitstudent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ad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1819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Sankar Chatterjee</dc:creator>
  <cp:keywords/>
  <dc:description/>
  <cp:lastModifiedBy>Himadri Sankar Chatterjee</cp:lastModifiedBy>
  <cp:revision>6</cp:revision>
  <dcterms:created xsi:type="dcterms:W3CDTF">2020-04-21T09:53:00Z</dcterms:created>
  <dcterms:modified xsi:type="dcterms:W3CDTF">2020-05-06T17:05:00Z</dcterms:modified>
</cp:coreProperties>
</file>